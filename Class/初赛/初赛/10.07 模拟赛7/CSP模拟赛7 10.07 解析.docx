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3ED5" w14:textId="47BF38FF" w:rsidR="0011414D" w:rsidRDefault="006F06A4">
      <w:r>
        <w:rPr>
          <w:rFonts w:hint="eastAsia"/>
        </w:rPr>
        <w:t>一、选择题（每题</w:t>
      </w:r>
      <w:r w:rsidR="00BA4586">
        <w:rPr>
          <w:rFonts w:hint="eastAsia"/>
        </w:rPr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3ED038A3" w14:textId="15A04A26" w:rsidR="0011414D" w:rsidRDefault="006F06A4">
      <w:r>
        <w:rPr>
          <w:rFonts w:hint="eastAsia"/>
        </w:rPr>
        <w:t>1</w:t>
      </w:r>
      <w:r>
        <w:rPr>
          <w:rFonts w:hint="eastAsia"/>
        </w:rPr>
        <w:t>、</w:t>
      </w:r>
      <w:r w:rsidR="008476DB">
        <w:rPr>
          <w:rFonts w:hint="eastAsia"/>
        </w:rPr>
        <w:t>在一座办公室楼内各室计算机连成网络属于</w:t>
      </w:r>
      <w:r>
        <w:rPr>
          <w:rFonts w:hint="eastAsia"/>
        </w:rPr>
        <w:t>（）。</w:t>
      </w:r>
      <w:r w:rsidR="008476DB">
        <w:rPr>
          <w:rFonts w:hint="eastAsia"/>
        </w:rPr>
        <w:t xml:space="preserve"> B</w:t>
      </w:r>
    </w:p>
    <w:p w14:paraId="55199516" w14:textId="4532C478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8476DB">
        <w:rPr>
          <w:rFonts w:hint="eastAsia"/>
        </w:rPr>
        <w:t>W</w:t>
      </w:r>
      <w:r w:rsidR="008476DB">
        <w:t>AN</w:t>
      </w:r>
    </w:p>
    <w:p w14:paraId="51795EF5" w14:textId="714B1A9E" w:rsidR="0011414D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8476DB">
        <w:rPr>
          <w:rFonts w:hint="eastAsia"/>
        </w:rPr>
        <w:t>L</w:t>
      </w:r>
      <w:r w:rsidR="008476DB">
        <w:t>AN</w:t>
      </w:r>
    </w:p>
    <w:p w14:paraId="383CC169" w14:textId="7448DFA0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8476DB">
        <w:rPr>
          <w:rFonts w:hint="eastAsia"/>
        </w:rPr>
        <w:t>M</w:t>
      </w:r>
      <w:r w:rsidR="008476DB">
        <w:t>AN</w:t>
      </w:r>
    </w:p>
    <w:p w14:paraId="0DD49BE9" w14:textId="2051ACAA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8476DB">
        <w:rPr>
          <w:rFonts w:hint="eastAsia"/>
        </w:rPr>
        <w:t>G</w:t>
      </w:r>
      <w:r w:rsidR="008476DB">
        <w:t>AN</w:t>
      </w:r>
    </w:p>
    <w:p w14:paraId="055378FD" w14:textId="77777777" w:rsidR="00CF159D" w:rsidRDefault="00CF159D"/>
    <w:p w14:paraId="306DE70D" w14:textId="674E6C35" w:rsidR="0011414D" w:rsidRDefault="00513A23">
      <w:pPr>
        <w:rPr>
          <w:color w:val="FF0000"/>
        </w:rPr>
      </w:pPr>
      <w:r>
        <w:rPr>
          <w:rFonts w:hint="eastAsia"/>
        </w:rPr>
        <w:t>2</w:t>
      </w:r>
      <w:r w:rsidR="006F06A4">
        <w:rPr>
          <w:rFonts w:hint="eastAsia"/>
        </w:rPr>
        <w:t>、</w:t>
      </w:r>
      <w:r w:rsidR="003254EF">
        <w:rPr>
          <w:rFonts w:hint="eastAsia"/>
        </w:rPr>
        <w:t>汇编语言是一种（）程序设计语言。</w:t>
      </w:r>
      <w:r w:rsidR="003254EF">
        <w:rPr>
          <w:rFonts w:hint="eastAsia"/>
        </w:rPr>
        <w:t xml:space="preserve"> C</w:t>
      </w:r>
      <w:r w:rsidR="006F06A4">
        <w:t xml:space="preserve">   </w:t>
      </w:r>
    </w:p>
    <w:p w14:paraId="0A6A771D" w14:textId="77777777" w:rsidR="003254EF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3254EF">
        <w:rPr>
          <w:rFonts w:hint="eastAsia"/>
        </w:rPr>
        <w:t>与具体计算机无关的高级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3254EF">
        <w:rPr>
          <w:rFonts w:hint="eastAsia"/>
        </w:rPr>
        <w:t>面向对象的</w:t>
      </w:r>
      <w:r>
        <w:rPr>
          <w:rFonts w:hint="eastAsia"/>
        </w:rPr>
        <w:t xml:space="preserve">   </w:t>
      </w:r>
    </w:p>
    <w:p w14:paraId="0345BA6A" w14:textId="6E5D3FEE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3254EF">
        <w:rPr>
          <w:rFonts w:hint="eastAsia"/>
        </w:rPr>
        <w:t>依赖于具体计算机的低级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3254EF">
        <w:rPr>
          <w:rFonts w:hint="eastAsia"/>
        </w:rPr>
        <w:t>面向过程的</w:t>
      </w:r>
    </w:p>
    <w:p w14:paraId="6A54C0D9" w14:textId="77777777" w:rsidR="00CF159D" w:rsidRDefault="00CF159D"/>
    <w:p w14:paraId="02FAB4CA" w14:textId="729E09E3" w:rsidR="0011414D" w:rsidRDefault="00513A23">
      <w:r>
        <w:rPr>
          <w:rFonts w:hint="eastAsia"/>
        </w:rPr>
        <w:t>3</w:t>
      </w:r>
      <w:r w:rsidR="006F06A4">
        <w:rPr>
          <w:rFonts w:hint="eastAsia"/>
        </w:rPr>
        <w:t>、</w:t>
      </w:r>
      <w:r w:rsidR="00247F66">
        <w:rPr>
          <w:rFonts w:hint="eastAsia"/>
        </w:rPr>
        <w:t>下列说法错误的是</w:t>
      </w:r>
      <w:r w:rsidR="006F06A4">
        <w:rPr>
          <w:rFonts w:hint="eastAsia"/>
        </w:rPr>
        <w:t>（</w:t>
      </w:r>
      <w:r w:rsidR="006F06A4">
        <w:rPr>
          <w:rFonts w:hint="eastAsia"/>
        </w:rPr>
        <w:t>C</w:t>
      </w:r>
      <w:r w:rsidR="006F06A4">
        <w:rPr>
          <w:rFonts w:hint="eastAsia"/>
        </w:rPr>
        <w:t>）。</w:t>
      </w:r>
    </w:p>
    <w:p w14:paraId="568482C4" w14:textId="1D8DC60E" w:rsidR="00247F66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247F66">
        <w:rPr>
          <w:rFonts w:hint="eastAsia"/>
        </w:rPr>
        <w:t>栈和队列的存储方式既可是顺序方式，也可是链式方式</w:t>
      </w:r>
      <w:r>
        <w:rPr>
          <w:rFonts w:hint="eastAsia"/>
        </w:rPr>
        <w:t xml:space="preserve">  </w:t>
      </w:r>
    </w:p>
    <w:p w14:paraId="7E2CDB2C" w14:textId="52069A50" w:rsidR="00247F66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482DE8">
        <w:rPr>
          <w:rFonts w:hint="eastAsia"/>
        </w:rPr>
        <w:t>线性表在物理存储空间中不一定是连续的。</w:t>
      </w:r>
      <w:r>
        <w:rPr>
          <w:rFonts w:hint="eastAsia"/>
        </w:rPr>
        <w:t xml:space="preserve">   </w:t>
      </w:r>
    </w:p>
    <w:p w14:paraId="6E2A884A" w14:textId="33E023C6" w:rsidR="00247F66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247F66">
        <w:rPr>
          <w:rFonts w:hint="eastAsia"/>
        </w:rPr>
        <w:t>二叉树中每个节点的两棵子树高度差为</w:t>
      </w:r>
      <w:r w:rsidR="00247F66">
        <w:rPr>
          <w:rFonts w:hint="eastAsia"/>
        </w:rPr>
        <w:t>1</w:t>
      </w:r>
      <w:r>
        <w:rPr>
          <w:rFonts w:hint="eastAsia"/>
        </w:rPr>
        <w:t xml:space="preserve">  </w:t>
      </w:r>
    </w:p>
    <w:p w14:paraId="66F6501E" w14:textId="2B682770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482DE8">
        <w:rPr>
          <w:rFonts w:hint="eastAsia"/>
        </w:rPr>
        <w:t>对于一棵非空二叉树，它的根节点作为第一层，则第</w:t>
      </w:r>
      <w:r w:rsidR="00482DE8">
        <w:rPr>
          <w:rFonts w:hint="eastAsia"/>
        </w:rPr>
        <w:t>i</w:t>
      </w:r>
      <w:r w:rsidR="00482DE8">
        <w:rPr>
          <w:rFonts w:hint="eastAsia"/>
        </w:rPr>
        <w:t>层至多有</w:t>
      </w:r>
      <w:r w:rsidR="00482DE8">
        <w:rPr>
          <w:rFonts w:hint="eastAsia"/>
        </w:rPr>
        <w:t>2</w:t>
      </w:r>
      <w:r w:rsidR="00482DE8">
        <w:t>^</w:t>
      </w:r>
      <w:r w:rsidR="00482DE8">
        <w:rPr>
          <w:rFonts w:hint="eastAsia"/>
        </w:rPr>
        <w:t>(</w:t>
      </w:r>
      <w:r w:rsidR="00482DE8">
        <w:t>i-1)</w:t>
      </w:r>
      <w:r w:rsidR="00482DE8">
        <w:rPr>
          <w:rFonts w:hint="eastAsia"/>
        </w:rPr>
        <w:t>个节点</w:t>
      </w:r>
    </w:p>
    <w:p w14:paraId="58AC9754" w14:textId="77777777" w:rsidR="005F185B" w:rsidRDefault="005F185B"/>
    <w:p w14:paraId="126C8B96" w14:textId="32BBD5D4" w:rsidR="0011414D" w:rsidRDefault="00513A23">
      <w:r>
        <w:rPr>
          <w:rFonts w:hint="eastAsia"/>
        </w:rPr>
        <w:t>4</w:t>
      </w:r>
      <w:r w:rsidR="006F06A4">
        <w:rPr>
          <w:rFonts w:hint="eastAsia"/>
        </w:rPr>
        <w:t>、</w:t>
      </w:r>
      <w:r w:rsidR="004F2456">
        <w:rPr>
          <w:rFonts w:hint="eastAsia"/>
        </w:rPr>
        <w:t>输入序列为</w:t>
      </w:r>
      <w:r w:rsidR="004F2456">
        <w:rPr>
          <w:rFonts w:hint="eastAsia"/>
        </w:rPr>
        <w:t>ABC</w:t>
      </w:r>
      <w:r w:rsidR="004F2456">
        <w:rPr>
          <w:rFonts w:hint="eastAsia"/>
        </w:rPr>
        <w:t>，可以变为</w:t>
      </w:r>
      <w:r w:rsidR="004F2456">
        <w:rPr>
          <w:rFonts w:hint="eastAsia"/>
        </w:rPr>
        <w:t>CBA</w:t>
      </w:r>
      <w:r w:rsidR="004F2456">
        <w:rPr>
          <w:rFonts w:hint="eastAsia"/>
        </w:rPr>
        <w:t>时，经过的栈操作为（）。</w:t>
      </w:r>
      <w:r w:rsidR="004F2456">
        <w:rPr>
          <w:rFonts w:hint="eastAsia"/>
        </w:rPr>
        <w:t>B</w:t>
      </w:r>
    </w:p>
    <w:p w14:paraId="0960337A" w14:textId="77777777" w:rsidR="004F2456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4F2456">
        <w:rPr>
          <w:rFonts w:hint="eastAsia"/>
        </w:rPr>
        <w:t>push</w:t>
      </w:r>
      <w:r w:rsidR="004F2456">
        <w:t>,pop,push,pop,push,pop</w:t>
      </w:r>
      <w:r>
        <w:rPr>
          <w:rFonts w:hint="eastAsia"/>
        </w:rPr>
        <w:t xml:space="preserve">  </w:t>
      </w:r>
    </w:p>
    <w:p w14:paraId="7C81CD6D" w14:textId="558B0BF5" w:rsidR="004F2456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4F2456">
        <w:t>push,push,push,pop,pop,pop</w:t>
      </w:r>
      <w:r>
        <w:rPr>
          <w:rFonts w:hint="eastAsia"/>
        </w:rPr>
        <w:t xml:space="preserve">   </w:t>
      </w:r>
    </w:p>
    <w:p w14:paraId="58A0410C" w14:textId="73923392" w:rsidR="004F2456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4F2456">
        <w:rPr>
          <w:rFonts w:hint="eastAsia"/>
        </w:rPr>
        <w:t>p</w:t>
      </w:r>
      <w:r w:rsidR="004F2456">
        <w:t>ush,push,pop,pop,push,pop</w:t>
      </w:r>
      <w:r>
        <w:rPr>
          <w:rFonts w:hint="eastAsia"/>
        </w:rPr>
        <w:t xml:space="preserve">  </w:t>
      </w:r>
    </w:p>
    <w:p w14:paraId="6933A732" w14:textId="47EEA023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4F2456">
        <w:t>push,pop,push,push,pop,pop</w:t>
      </w:r>
    </w:p>
    <w:p w14:paraId="6BE96E6C" w14:textId="77777777" w:rsidR="00CF159D" w:rsidRDefault="00CF159D">
      <w:pPr>
        <w:rPr>
          <w:color w:val="FF0000"/>
        </w:rPr>
      </w:pPr>
    </w:p>
    <w:p w14:paraId="4FF49A03" w14:textId="07308352" w:rsidR="0011414D" w:rsidRDefault="00513A23" w:rsidP="00F54AB6">
      <w:r>
        <w:rPr>
          <w:rFonts w:hint="eastAsia"/>
        </w:rPr>
        <w:t>5</w:t>
      </w:r>
      <w:r w:rsidR="006F06A4">
        <w:rPr>
          <w:rFonts w:hint="eastAsia"/>
        </w:rPr>
        <w:t>、</w:t>
      </w:r>
      <w:r w:rsidR="00F54AB6">
        <w:rPr>
          <w:rFonts w:hint="eastAsia"/>
        </w:rPr>
        <w:t>将</w:t>
      </w:r>
      <w:r w:rsidR="00F54AB6">
        <w:rPr>
          <w:rFonts w:hint="eastAsia"/>
        </w:rPr>
        <w:t xml:space="preserve"> 24 </w:t>
      </w:r>
      <w:r w:rsidR="00F54AB6">
        <w:rPr>
          <w:rFonts w:hint="eastAsia"/>
        </w:rPr>
        <w:t>个志愿者名额分配给</w:t>
      </w:r>
      <w:r w:rsidR="00F54AB6">
        <w:rPr>
          <w:rFonts w:hint="eastAsia"/>
        </w:rPr>
        <w:t xml:space="preserve"> 3 </w:t>
      </w:r>
      <w:r w:rsidR="00F54AB6">
        <w:rPr>
          <w:rFonts w:hint="eastAsia"/>
        </w:rPr>
        <w:t>个学校，则每校至少有一个名额且各校名额互不相同的分配方法共有</w:t>
      </w:r>
      <w:r w:rsidR="000C46EA">
        <w:rPr>
          <w:rFonts w:hint="eastAsia"/>
        </w:rPr>
        <w:t>（）</w:t>
      </w:r>
      <w:r w:rsidR="00F54AB6">
        <w:rPr>
          <w:rFonts w:hint="eastAsia"/>
        </w:rPr>
        <w:t>种</w:t>
      </w:r>
      <w:r w:rsidR="006F06A4">
        <w:rPr>
          <w:rFonts w:hint="eastAsia"/>
        </w:rPr>
        <w:t>。</w:t>
      </w:r>
      <w:r w:rsidR="006F06A4">
        <w:rPr>
          <w:rFonts w:hint="eastAsia"/>
        </w:rPr>
        <w:t xml:space="preserve"> </w:t>
      </w:r>
      <w:r w:rsidR="000C46EA">
        <w:rPr>
          <w:rFonts w:hint="eastAsia"/>
        </w:rPr>
        <w:t>C</w:t>
      </w:r>
      <w:r w:rsidR="006F06A4">
        <w:rPr>
          <w:rFonts w:hint="eastAsia"/>
        </w:rPr>
        <w:t xml:space="preserve"> </w:t>
      </w:r>
    </w:p>
    <w:p w14:paraId="75C53CD4" w14:textId="3FC4FFB2" w:rsidR="0011414D" w:rsidRDefault="006F06A4">
      <w:r>
        <w:rPr>
          <w:rFonts w:hint="eastAsia"/>
        </w:rPr>
        <w:t>A.</w:t>
      </w:r>
      <w:r w:rsidR="000C46EA">
        <w:rPr>
          <w:rFonts w:hint="eastAsia"/>
        </w:rPr>
        <w:t>145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="000C46EA">
        <w:rPr>
          <w:rFonts w:hint="eastAsia"/>
        </w:rPr>
        <w:t>183</w:t>
      </w:r>
      <w:r>
        <w:rPr>
          <w:rFonts w:hint="eastAsia"/>
        </w:rPr>
        <w:t xml:space="preserve">           C.</w:t>
      </w:r>
      <w:r w:rsidR="000C46EA">
        <w:rPr>
          <w:rFonts w:hint="eastAsia"/>
        </w:rPr>
        <w:t>222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 w:rsidR="000C46EA">
        <w:rPr>
          <w:rFonts w:hint="eastAsia"/>
        </w:rPr>
        <w:t>253</w:t>
      </w:r>
    </w:p>
    <w:p w14:paraId="59050137" w14:textId="2498A762" w:rsidR="00CC27AC" w:rsidRPr="00CC27AC" w:rsidRDefault="00CC27AC" w:rsidP="00CC27AC">
      <w:pPr>
        <w:rPr>
          <w:color w:val="FF0000"/>
        </w:rPr>
      </w:pPr>
      <w:r w:rsidRPr="00CC27AC">
        <w:rPr>
          <w:rFonts w:hint="eastAsia"/>
          <w:color w:val="FF0000"/>
        </w:rPr>
        <w:t>挡板原理：设分配给</w:t>
      </w:r>
      <w:r w:rsidRPr="00CC27AC">
        <w:rPr>
          <w:rFonts w:hint="eastAsia"/>
          <w:color w:val="FF0000"/>
        </w:rPr>
        <w:t xml:space="preserve"> 3 </w:t>
      </w:r>
      <w:r w:rsidRPr="00CC27AC">
        <w:rPr>
          <w:rFonts w:hint="eastAsia"/>
          <w:color w:val="FF0000"/>
        </w:rPr>
        <w:t>个学校的名额数分别为</w:t>
      </w:r>
      <w:r w:rsidRPr="00CC27A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</w:t>
      </w:r>
      <w:r w:rsidRPr="00CC27AC"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x</w:t>
      </w:r>
      <w:r w:rsidRPr="00CC27AC"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x</w:t>
      </w:r>
      <w:r w:rsidRPr="00CC27AC">
        <w:rPr>
          <w:rFonts w:hint="eastAsia"/>
          <w:color w:val="FF0000"/>
        </w:rPr>
        <w:t xml:space="preserve">3  </w:t>
      </w:r>
      <w:r w:rsidRPr="00CC27AC">
        <w:rPr>
          <w:rFonts w:hint="eastAsia"/>
          <w:color w:val="FF0000"/>
        </w:rPr>
        <w:t>，则每校至少有一个名额的分法数为不定方程</w:t>
      </w:r>
      <w:r w:rsidRPr="00CC27AC">
        <w:rPr>
          <w:color w:val="FF0000"/>
        </w:rPr>
        <w:t xml:space="preserve"> </w:t>
      </w:r>
      <w:r>
        <w:rPr>
          <w:rFonts w:hint="eastAsia"/>
          <w:color w:val="FF0000"/>
        </w:rPr>
        <w:t>x</w:t>
      </w:r>
      <w:r w:rsidRPr="00CC27AC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+x</w:t>
      </w:r>
      <w:r w:rsidRPr="00CC27AC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+x</w:t>
      </w:r>
      <w:r w:rsidRPr="00CC27AC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=21</w:t>
      </w:r>
      <w:r>
        <w:rPr>
          <w:rFonts w:hint="eastAsia"/>
          <w:color w:val="FF0000"/>
        </w:rPr>
        <w:t>的非负整数解的个数</w:t>
      </w:r>
      <w:r w:rsidRPr="00CC27AC">
        <w:rPr>
          <w:rFonts w:hint="eastAsia"/>
          <w:color w:val="FF0000"/>
        </w:rPr>
        <w:t>，它等于</w:t>
      </w:r>
      <w:r w:rsidRPr="00CC27AC">
        <w:rPr>
          <w:color w:val="FF0000"/>
        </w:rPr>
        <w:t xml:space="preserve"> 3 </w:t>
      </w:r>
      <w:r w:rsidRPr="00CC27AC">
        <w:rPr>
          <w:rFonts w:hint="eastAsia"/>
          <w:color w:val="FF0000"/>
        </w:rPr>
        <w:t>个不同元素中取</w:t>
      </w:r>
      <w:r w:rsidRPr="00CC27AC">
        <w:rPr>
          <w:color w:val="FF0000"/>
        </w:rPr>
        <w:t xml:space="preserve"> 21 </w:t>
      </w:r>
      <w:r w:rsidRPr="00CC27AC">
        <w:rPr>
          <w:rFonts w:hint="eastAsia"/>
          <w:color w:val="FF0000"/>
        </w:rPr>
        <w:t>个元素的可重组合：</w:t>
      </w:r>
    </w:p>
    <w:p w14:paraId="78E72F28" w14:textId="58B29BD5" w:rsidR="00CF159D" w:rsidRDefault="00CC27AC" w:rsidP="00CC27AC">
      <w:pPr>
        <w:rPr>
          <w:color w:val="FF0000"/>
        </w:rPr>
      </w:pPr>
      <w:r>
        <w:rPr>
          <w:rFonts w:hint="eastAsia"/>
          <w:color w:val="FF0000"/>
        </w:rPr>
        <w:t>C(</w:t>
      </w:r>
      <w:r>
        <w:rPr>
          <w:color w:val="FF0000"/>
        </w:rPr>
        <w:t>21,23)=C(2,23)=253</w:t>
      </w:r>
      <w:r w:rsidRPr="00CC27AC">
        <w:rPr>
          <w:color w:val="FF0000"/>
        </w:rPr>
        <w:t xml:space="preserve"> </w:t>
      </w:r>
      <w:r w:rsidRPr="00CC27AC">
        <w:rPr>
          <w:rFonts w:hint="eastAsia"/>
          <w:color w:val="FF0000"/>
        </w:rPr>
        <w:t>．又在“每校至少有一个名额的分法”中“至少有两个学校的名额数相同”的分配方法有</w:t>
      </w:r>
      <w:r w:rsidRPr="00CC27AC">
        <w:rPr>
          <w:color w:val="FF0000"/>
        </w:rPr>
        <w:t xml:space="preserve"> 31 </w:t>
      </w:r>
      <w:r w:rsidRPr="00CC27AC">
        <w:rPr>
          <w:rFonts w:hint="eastAsia"/>
          <w:color w:val="FF0000"/>
        </w:rPr>
        <w:t>种．综上知，满足条件的分配方法共有</w:t>
      </w:r>
      <w:r w:rsidRPr="00CC27AC">
        <w:rPr>
          <w:color w:val="FF0000"/>
        </w:rPr>
        <w:t xml:space="preserve"> 253</w:t>
      </w:r>
      <w:r w:rsidRPr="00CC27AC">
        <w:rPr>
          <w:rFonts w:hint="eastAsia"/>
          <w:color w:val="FF0000"/>
        </w:rPr>
        <w:t>－</w:t>
      </w:r>
      <w:r w:rsidRPr="00CC27AC">
        <w:rPr>
          <w:color w:val="FF0000"/>
        </w:rPr>
        <w:t>31</w:t>
      </w:r>
      <w:r w:rsidRPr="00CC27AC">
        <w:rPr>
          <w:rFonts w:hint="eastAsia"/>
          <w:color w:val="FF0000"/>
        </w:rPr>
        <w:t>＝</w:t>
      </w:r>
      <w:r w:rsidRPr="00CC27AC">
        <w:rPr>
          <w:color w:val="FF0000"/>
        </w:rPr>
        <w:t xml:space="preserve">222 </w:t>
      </w:r>
      <w:r w:rsidRPr="00CC27AC">
        <w:rPr>
          <w:rFonts w:hint="eastAsia"/>
          <w:color w:val="FF0000"/>
        </w:rPr>
        <w:t>种</w:t>
      </w:r>
    </w:p>
    <w:p w14:paraId="242EB3D9" w14:textId="77777777" w:rsidR="00CC27AC" w:rsidRDefault="00CC27AC" w:rsidP="00CC27AC">
      <w:pPr>
        <w:rPr>
          <w:color w:val="FF0000"/>
        </w:rPr>
      </w:pPr>
    </w:p>
    <w:p w14:paraId="770716F3" w14:textId="0C56761E" w:rsidR="0011414D" w:rsidRPr="00DC0B77" w:rsidRDefault="00513A23">
      <w:r>
        <w:rPr>
          <w:rFonts w:hint="eastAsia"/>
        </w:rPr>
        <w:t>6</w:t>
      </w:r>
      <w:r w:rsidR="006F06A4">
        <w:rPr>
          <w:rFonts w:hint="eastAsia"/>
        </w:rPr>
        <w:t>、</w:t>
      </w:r>
      <w:r w:rsidR="00DC0B77" w:rsidRPr="00DC0B77">
        <w:rPr>
          <w:rFonts w:hint="eastAsia"/>
        </w:rPr>
        <w:t>设三位数</w:t>
      </w:r>
      <w:r w:rsidR="00DC0B77" w:rsidRPr="00DC0B77">
        <w:t xml:space="preserve">abc </w:t>
      </w:r>
      <w:r w:rsidR="00DC0B77" w:rsidRPr="00DC0B77">
        <w:rPr>
          <w:rFonts w:hint="eastAsia"/>
        </w:rPr>
        <w:t>，若以</w:t>
      </w:r>
      <w:r w:rsidR="00DC0B77" w:rsidRPr="00DC0B77">
        <w:t xml:space="preserve"> a</w:t>
      </w:r>
      <w:r w:rsidR="00DC0B77" w:rsidRPr="00DC0B77">
        <w:rPr>
          <w:rFonts w:hint="eastAsia"/>
        </w:rPr>
        <w:t>，</w:t>
      </w:r>
      <w:r w:rsidR="00DC0B77" w:rsidRPr="00DC0B77">
        <w:t>b</w:t>
      </w:r>
      <w:r w:rsidR="00DC0B77" w:rsidRPr="00DC0B77">
        <w:rPr>
          <w:rFonts w:hint="eastAsia"/>
        </w:rPr>
        <w:t>，</w:t>
      </w:r>
      <w:r w:rsidR="00DC0B77" w:rsidRPr="00DC0B77">
        <w:t xml:space="preserve">c </w:t>
      </w:r>
      <w:r w:rsidR="00DC0B77" w:rsidRPr="00DC0B77">
        <w:rPr>
          <w:rFonts w:hint="eastAsia"/>
        </w:rPr>
        <w:t>为三条边的长可以构成一个等腰（含等边）三角形，则这样的三位数</w:t>
      </w:r>
      <w:r w:rsidR="00DC0B77" w:rsidRPr="00DC0B77">
        <w:t xml:space="preserve"> n </w:t>
      </w:r>
      <w:r w:rsidR="00DC0B77" w:rsidRPr="00DC0B77">
        <w:rPr>
          <w:rFonts w:hint="eastAsia"/>
        </w:rPr>
        <w:t>有（</w:t>
      </w:r>
      <w:r w:rsidR="00DC0B77" w:rsidRPr="00DC0B77">
        <w:t xml:space="preserve"> </w:t>
      </w:r>
      <w:r w:rsidR="00DC0B77" w:rsidRPr="00DC0B77">
        <w:rPr>
          <w:rFonts w:hint="eastAsia"/>
        </w:rPr>
        <w:t>）</w:t>
      </w:r>
      <w:r w:rsidR="00DC0B77">
        <w:rPr>
          <w:rFonts w:hint="eastAsia"/>
        </w:rPr>
        <w:t>C</w:t>
      </w:r>
    </w:p>
    <w:p w14:paraId="61434DB4" w14:textId="521B55C1" w:rsidR="00DC0B77" w:rsidRDefault="00DC0B77">
      <w:r w:rsidRPr="00DC0B77">
        <w:rPr>
          <w:rFonts w:hint="eastAsia"/>
        </w:rPr>
        <w:t xml:space="preserve">A.45 </w:t>
      </w:r>
      <w:r w:rsidRPr="00DC0B77">
        <w:rPr>
          <w:rFonts w:hint="eastAsia"/>
        </w:rPr>
        <w:t>个</w:t>
      </w:r>
      <w:r w:rsidRPr="00DC0B77">
        <w:rPr>
          <w:rFonts w:hint="eastAsia"/>
        </w:rPr>
        <w:t xml:space="preserve"> B.81 </w:t>
      </w:r>
      <w:r w:rsidRPr="00DC0B77">
        <w:rPr>
          <w:rFonts w:hint="eastAsia"/>
        </w:rPr>
        <w:t>个</w:t>
      </w:r>
      <w:r w:rsidRPr="00DC0B77">
        <w:rPr>
          <w:rFonts w:hint="eastAsia"/>
        </w:rPr>
        <w:t xml:space="preserve"> C.165 </w:t>
      </w:r>
      <w:r w:rsidRPr="00DC0B77">
        <w:rPr>
          <w:rFonts w:hint="eastAsia"/>
        </w:rPr>
        <w:t>个</w:t>
      </w:r>
      <w:r w:rsidRPr="00DC0B77">
        <w:rPr>
          <w:rFonts w:hint="eastAsia"/>
        </w:rPr>
        <w:t xml:space="preserve"> D.216 </w:t>
      </w:r>
      <w:r w:rsidRPr="00DC0B77">
        <w:rPr>
          <w:rFonts w:hint="eastAsia"/>
        </w:rPr>
        <w:t>个</w:t>
      </w:r>
    </w:p>
    <w:p w14:paraId="7DB5BC9A" w14:textId="53C3386F" w:rsidR="00DC0B77" w:rsidRPr="00DC0B77" w:rsidRDefault="00DC0B77">
      <w:pPr>
        <w:rPr>
          <w:color w:val="FF0000"/>
        </w:rPr>
      </w:pPr>
      <w:r w:rsidRPr="00DC0B77">
        <w:rPr>
          <w:rFonts w:hint="eastAsia"/>
          <w:color w:val="FF0000"/>
        </w:rPr>
        <w:t>解析：</w:t>
      </w:r>
    </w:p>
    <w:p w14:paraId="0E610E1C" w14:textId="6372408F" w:rsidR="0011414D" w:rsidRDefault="00DC0B77">
      <w:r>
        <w:rPr>
          <w:noProof/>
        </w:rPr>
        <w:lastRenderedPageBreak/>
        <w:drawing>
          <wp:inline distT="0" distB="0" distL="0" distR="0" wp14:anchorId="506EF311" wp14:editId="23B42C7C">
            <wp:extent cx="4100732" cy="3263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084" cy="32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6A4">
        <w:rPr>
          <w:rFonts w:hint="eastAsia"/>
        </w:rPr>
        <w:t xml:space="preserve"> </w:t>
      </w:r>
    </w:p>
    <w:p w14:paraId="3DF0CC01" w14:textId="77777777" w:rsidR="00CF159D" w:rsidRDefault="00CF159D"/>
    <w:p w14:paraId="123AC911" w14:textId="1F6223EA" w:rsidR="009C5113" w:rsidRDefault="009C5113" w:rsidP="009C5113">
      <w:r>
        <w:rPr>
          <w:rFonts w:hint="eastAsia"/>
        </w:rPr>
        <w:t>7</w:t>
      </w:r>
      <w:r>
        <w:rPr>
          <w:rFonts w:hint="eastAsia"/>
        </w:rPr>
        <w:t>、十进制算术表达式：</w:t>
      </w:r>
      <w:r>
        <w:rPr>
          <w:rFonts w:hint="eastAsia"/>
        </w:rPr>
        <w:t>3*512+7*64</w:t>
      </w:r>
      <w:r>
        <w:rPr>
          <w:rFonts w:hint="eastAsia"/>
        </w:rPr>
        <w:t>＋</w:t>
      </w:r>
      <w:r>
        <w:rPr>
          <w:rFonts w:hint="eastAsia"/>
        </w:rPr>
        <w:t>4*8</w:t>
      </w:r>
      <w:r>
        <w:rPr>
          <w:rFonts w:hint="eastAsia"/>
        </w:rPr>
        <w:t>＋</w:t>
      </w:r>
      <w:r>
        <w:rPr>
          <w:rFonts w:hint="eastAsia"/>
        </w:rPr>
        <w:t>5</w:t>
      </w:r>
      <w:r>
        <w:rPr>
          <w:rFonts w:hint="eastAsia"/>
        </w:rPr>
        <w:t>的运算结果，用二进制表示为（</w:t>
      </w:r>
      <w:r>
        <w:rPr>
          <w:rFonts w:hint="eastAsia"/>
        </w:rPr>
        <w:t xml:space="preserve"> </w:t>
      </w:r>
      <w:r>
        <w:rPr>
          <w:rFonts w:hint="eastAsia"/>
        </w:rPr>
        <w:t>）．</w:t>
      </w:r>
      <w:r>
        <w:rPr>
          <w:rFonts w:hint="eastAsia"/>
        </w:rPr>
        <w:t xml:space="preserve"> B </w:t>
      </w:r>
    </w:p>
    <w:p w14:paraId="74403A3C" w14:textId="77777777" w:rsidR="009C5113" w:rsidRDefault="009C5113" w:rsidP="009C5113">
      <w:r>
        <w:t xml:space="preserve">A. 10111100101      B.11111100101  </w:t>
      </w:r>
    </w:p>
    <w:p w14:paraId="41DB9456" w14:textId="2A574045" w:rsidR="0011414D" w:rsidRDefault="009C5113" w:rsidP="009C5113">
      <w:r>
        <w:t>C. 11110100101       D.11111101101</w:t>
      </w:r>
    </w:p>
    <w:p w14:paraId="70495E8C" w14:textId="77777777" w:rsidR="009C5113" w:rsidRDefault="009C5113" w:rsidP="009C5113"/>
    <w:p w14:paraId="21130765" w14:textId="0BD79810" w:rsidR="00C1771C" w:rsidRDefault="00C1771C" w:rsidP="00C1771C">
      <w:r>
        <w:rPr>
          <w:rFonts w:hint="eastAsia"/>
        </w:rPr>
        <w:t>8</w:t>
      </w:r>
      <w:r>
        <w:rPr>
          <w:rFonts w:hint="eastAsia"/>
        </w:rPr>
        <w:t>、下列说法正确的是（）。</w:t>
      </w:r>
      <w:r>
        <w:rPr>
          <w:rFonts w:hint="eastAsia"/>
        </w:rPr>
        <w:t>B</w:t>
      </w:r>
    </w:p>
    <w:p w14:paraId="720F6549" w14:textId="77777777" w:rsidR="00C1771C" w:rsidRDefault="00C1771C" w:rsidP="00C1771C">
      <w:r>
        <w:tab/>
        <w:t>A</w:t>
      </w:r>
      <w:r>
        <w:rPr>
          <w:rFonts w:hint="eastAsia"/>
        </w:rPr>
        <w:t>．使用</w:t>
      </w:r>
      <w:r>
        <w:rPr>
          <w:rFonts w:hint="eastAsia"/>
        </w:rPr>
        <w:t>SPFA</w:t>
      </w: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个节点图是否存在负环，只要松弛次数大于等于</w:t>
      </w:r>
      <w:r>
        <w:rPr>
          <w:rFonts w:hint="eastAsia"/>
        </w:rPr>
        <w:t>n</w:t>
      </w:r>
      <w:r>
        <w:rPr>
          <w:rFonts w:hint="eastAsia"/>
        </w:rPr>
        <w:t>，就一定存在</w:t>
      </w:r>
    </w:p>
    <w:p w14:paraId="53AD992E" w14:textId="77777777" w:rsidR="00C1771C" w:rsidRDefault="00C1771C" w:rsidP="00C1771C">
      <w:pPr>
        <w:ind w:firstLine="420"/>
      </w:pPr>
      <w:r>
        <w:t>B</w:t>
      </w:r>
      <w:r>
        <w:rPr>
          <w:rFonts w:hint="eastAsia"/>
        </w:rPr>
        <w:t>．</w:t>
      </w:r>
      <w:r>
        <w:rPr>
          <w:rFonts w:ascii="Fira Sans" w:hAnsi="Fira Sans"/>
        </w:rPr>
        <w:t>最小生成树保证生成树中</w:t>
      </w:r>
      <w:r>
        <w:rPr>
          <w:rFonts w:ascii="Fira Sans" w:hAnsi="Fira Sans" w:hint="eastAsia"/>
        </w:rPr>
        <w:t>u</w:t>
      </w:r>
      <w:r>
        <w:rPr>
          <w:rFonts w:ascii="Fira Sans" w:hAnsi="Fira Sans"/>
        </w:rPr>
        <w:t>到</w:t>
      </w:r>
      <w:r>
        <w:rPr>
          <w:rFonts w:ascii="Fira Sans" w:hAnsi="Fira Sans" w:hint="eastAsia"/>
        </w:rPr>
        <w:t>v</w:t>
      </w:r>
      <w:r>
        <w:rPr>
          <w:rFonts w:ascii="Fira Sans" w:hAnsi="Fira Sans"/>
        </w:rPr>
        <w:t>路径上的边权最大值一定</w:t>
      </w:r>
      <w:r w:rsidRPr="00C1771C">
        <w:rPr>
          <w:rStyle w:val="a8"/>
          <w:rFonts w:ascii="Fira Sans" w:hAnsi="Fira Sans"/>
          <w:b w:val="0"/>
          <w:bCs w:val="0"/>
        </w:rPr>
        <w:t>不大于</w:t>
      </w:r>
      <w:r>
        <w:rPr>
          <w:rFonts w:ascii="Fira Sans" w:hAnsi="Fira Sans"/>
        </w:rPr>
        <w:t>其他从</w:t>
      </w:r>
      <w:r>
        <w:rPr>
          <w:rFonts w:ascii="Fira Sans" w:hAnsi="Fira Sans" w:hint="eastAsia"/>
        </w:rPr>
        <w:t>u</w:t>
      </w:r>
      <w:r>
        <w:rPr>
          <w:rFonts w:ascii="Fira Sans" w:hAnsi="Fira Sans"/>
        </w:rPr>
        <w:t>到</w:t>
      </w:r>
      <w:r>
        <w:rPr>
          <w:rFonts w:ascii="Fira Sans" w:hAnsi="Fira Sans" w:hint="eastAsia"/>
        </w:rPr>
        <w:t>v</w:t>
      </w:r>
      <w:r>
        <w:rPr>
          <w:rFonts w:ascii="Fira Sans" w:hAnsi="Fira Sans"/>
        </w:rPr>
        <w:t>路径的边权最大值</w:t>
      </w:r>
    </w:p>
    <w:p w14:paraId="45DA56B2" w14:textId="77777777" w:rsidR="00C1771C" w:rsidRDefault="00C1771C" w:rsidP="00C1771C">
      <w:pPr>
        <w:ind w:left="420"/>
      </w:pPr>
      <w:r>
        <w:t>C</w:t>
      </w:r>
      <w:r>
        <w:rPr>
          <w:rFonts w:hint="eastAsia"/>
        </w:rPr>
        <w:t>．若图有重边，将无法使用</w:t>
      </w:r>
      <w:r>
        <w:rPr>
          <w:rFonts w:hint="eastAsia"/>
        </w:rPr>
        <w:t>Kruskal</w:t>
      </w:r>
      <w:r>
        <w:rPr>
          <w:rFonts w:hint="eastAsia"/>
        </w:rPr>
        <w:t>算法求求最小生成树。</w:t>
      </w:r>
    </w:p>
    <w:p w14:paraId="643CD476" w14:textId="77777777" w:rsidR="00C1771C" w:rsidRDefault="00C1771C" w:rsidP="00C1771C">
      <w:pPr>
        <w:ind w:left="420"/>
      </w:pPr>
      <w:r>
        <w:t>D</w:t>
      </w:r>
      <w:r>
        <w:rPr>
          <w:rFonts w:hint="eastAsia"/>
        </w:rPr>
        <w:t>．若图有负权边，一定无法用</w:t>
      </w:r>
      <w:r>
        <w:rPr>
          <w:rFonts w:hint="eastAsia"/>
        </w:rPr>
        <w:t>dijkstra</w:t>
      </w:r>
      <w:r>
        <w:rPr>
          <w:rFonts w:hint="eastAsia"/>
        </w:rPr>
        <w:t>算法求最短路。</w:t>
      </w:r>
    </w:p>
    <w:p w14:paraId="0CAF9EFE" w14:textId="77777777" w:rsidR="00C1771C" w:rsidRDefault="00C1771C" w:rsidP="00C1771C"/>
    <w:p w14:paraId="48732DDF" w14:textId="77777777" w:rsidR="00C1771C" w:rsidRPr="00C1771C" w:rsidRDefault="00C1771C" w:rsidP="00C1771C">
      <w:pPr>
        <w:rPr>
          <w:color w:val="FF0000"/>
        </w:rPr>
      </w:pPr>
      <w:r w:rsidRPr="00C1771C">
        <w:rPr>
          <w:rFonts w:hint="eastAsia"/>
          <w:color w:val="FF0000"/>
        </w:rPr>
        <w:t>A</w:t>
      </w:r>
      <w:r w:rsidRPr="00C1771C">
        <w:rPr>
          <w:rFonts w:hint="eastAsia"/>
          <w:color w:val="FF0000"/>
        </w:rPr>
        <w:t>不一定，可能存在重边，应该用入队次数判更保险</w:t>
      </w:r>
    </w:p>
    <w:p w14:paraId="7973A64F" w14:textId="77777777" w:rsidR="00CF159D" w:rsidRPr="00C1771C" w:rsidRDefault="00CF159D"/>
    <w:p w14:paraId="7BCB3E73" w14:textId="417E0DBB" w:rsidR="0011414D" w:rsidRDefault="00513A23">
      <w:r>
        <w:rPr>
          <w:rFonts w:hint="eastAsia"/>
        </w:rPr>
        <w:t>9</w:t>
      </w:r>
      <w:r w:rsidR="006F06A4">
        <w:rPr>
          <w:rFonts w:hint="eastAsia"/>
        </w:rPr>
        <w:t>、</w:t>
      </w:r>
      <w:r w:rsidR="00F45E8C">
        <w:rPr>
          <w:rFonts w:hint="eastAsia"/>
        </w:rPr>
        <w:t>一个</w:t>
      </w:r>
      <w:r w:rsidR="00F45E8C">
        <w:rPr>
          <w:rFonts w:hint="eastAsia"/>
        </w:rPr>
        <w:t>8</w:t>
      </w:r>
      <w:r w:rsidR="00F45E8C">
        <w:rPr>
          <w:rFonts w:hint="eastAsia"/>
        </w:rPr>
        <w:t>位二进制整数采用补码表示，且由</w:t>
      </w:r>
      <w:r w:rsidR="00F45E8C">
        <w:rPr>
          <w:rFonts w:hint="eastAsia"/>
        </w:rPr>
        <w:t>3</w:t>
      </w:r>
      <w:r w:rsidR="00F45E8C">
        <w:rPr>
          <w:rFonts w:hint="eastAsia"/>
        </w:rPr>
        <w:t>个“</w:t>
      </w:r>
      <w:r w:rsidR="00F45E8C">
        <w:rPr>
          <w:rFonts w:hint="eastAsia"/>
        </w:rPr>
        <w:t>1</w:t>
      </w:r>
      <w:r w:rsidR="00F45E8C">
        <w:rPr>
          <w:rFonts w:hint="eastAsia"/>
        </w:rPr>
        <w:t>”与</w:t>
      </w:r>
      <w:r w:rsidR="00F45E8C">
        <w:rPr>
          <w:rFonts w:hint="eastAsia"/>
        </w:rPr>
        <w:t>5</w:t>
      </w:r>
      <w:r w:rsidR="00F45E8C">
        <w:rPr>
          <w:rFonts w:hint="eastAsia"/>
        </w:rPr>
        <w:t>个“</w:t>
      </w:r>
      <w:r w:rsidR="00F45E8C">
        <w:rPr>
          <w:rFonts w:hint="eastAsia"/>
        </w:rPr>
        <w:t>0</w:t>
      </w:r>
      <w:r w:rsidR="00F45E8C">
        <w:rPr>
          <w:rFonts w:hint="eastAsia"/>
        </w:rPr>
        <w:t>”组成，则最小值为</w:t>
      </w:r>
      <w:r w:rsidR="006F06A4">
        <w:rPr>
          <w:rFonts w:hint="eastAsia"/>
        </w:rPr>
        <w:t>（）。</w:t>
      </w:r>
      <w:r w:rsidR="00E66191">
        <w:rPr>
          <w:rFonts w:hint="eastAsia"/>
        </w:rPr>
        <w:t>C</w:t>
      </w:r>
    </w:p>
    <w:p w14:paraId="3F27B83D" w14:textId="020F9359" w:rsidR="0011414D" w:rsidRDefault="00F45E8C" w:rsidP="00CF15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-127</w:t>
      </w:r>
      <w:r w:rsidR="006F06A4">
        <w:rPr>
          <w:rFonts w:hint="eastAsia"/>
        </w:rPr>
        <w:t xml:space="preserve">   B</w:t>
      </w:r>
      <w:r w:rsidR="006F06A4">
        <w:rPr>
          <w:rFonts w:hint="eastAsia"/>
        </w:rPr>
        <w:t>、</w:t>
      </w:r>
      <w:r>
        <w:rPr>
          <w:rFonts w:hint="eastAsia"/>
        </w:rPr>
        <w:t>-32</w:t>
      </w:r>
      <w:r w:rsidR="006F06A4">
        <w:rPr>
          <w:rFonts w:hint="eastAsia"/>
        </w:rPr>
        <w:t xml:space="preserve">   C</w:t>
      </w:r>
      <w:r w:rsidR="006F06A4">
        <w:rPr>
          <w:rFonts w:hint="eastAsia"/>
        </w:rPr>
        <w:t>、</w:t>
      </w:r>
      <w:r>
        <w:rPr>
          <w:rFonts w:hint="eastAsia"/>
        </w:rPr>
        <w:t>-125</w:t>
      </w:r>
      <w:r w:rsidR="006F06A4">
        <w:rPr>
          <w:rFonts w:hint="eastAsia"/>
        </w:rPr>
        <w:t xml:space="preserve">  D</w:t>
      </w:r>
      <w:r w:rsidR="006F06A4">
        <w:rPr>
          <w:rFonts w:hint="eastAsia"/>
        </w:rPr>
        <w:t>、</w:t>
      </w:r>
      <w:r>
        <w:rPr>
          <w:rFonts w:hint="eastAsia"/>
        </w:rPr>
        <w:t>-3</w:t>
      </w:r>
    </w:p>
    <w:p w14:paraId="3857BAA2" w14:textId="77777777" w:rsidR="00CF159D" w:rsidRDefault="00CF159D"/>
    <w:p w14:paraId="71D3DCBD" w14:textId="6F37AA77" w:rsidR="00513A23" w:rsidRDefault="00CF159D" w:rsidP="00CF159D">
      <w:r>
        <w:rPr>
          <w:rFonts w:hint="eastAsia"/>
        </w:rPr>
        <w:t>10</w:t>
      </w:r>
      <w:r>
        <w:rPr>
          <w:rFonts w:hint="eastAsia"/>
        </w:rPr>
        <w:t>、</w:t>
      </w:r>
      <w:r w:rsidR="00447A3B">
        <w:rPr>
          <w:rFonts w:hint="eastAsia"/>
        </w:rPr>
        <w:t>计算机操作的最小时间单位是（）</w:t>
      </w:r>
      <w:r>
        <w:rPr>
          <w:rFonts w:hint="eastAsia"/>
        </w:rPr>
        <w:t>。</w:t>
      </w:r>
      <w:r w:rsidR="00447A3B">
        <w:rPr>
          <w:rFonts w:hint="eastAsia"/>
        </w:rPr>
        <w:t>A</w:t>
      </w:r>
    </w:p>
    <w:p w14:paraId="67C84408" w14:textId="02198547" w:rsidR="00513A23" w:rsidRDefault="00513A23">
      <w:r>
        <w:rPr>
          <w:rFonts w:hint="eastAsia"/>
        </w:rPr>
        <w:t>A</w:t>
      </w:r>
      <w:r>
        <w:rPr>
          <w:rFonts w:hint="eastAsia"/>
        </w:rPr>
        <w:t>、</w:t>
      </w:r>
      <w:r w:rsidR="00447A3B">
        <w:rPr>
          <w:rFonts w:hint="eastAsia"/>
        </w:rPr>
        <w:t>时钟周期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 w:rsidR="00447A3B">
        <w:rPr>
          <w:rFonts w:hint="eastAsia"/>
        </w:rPr>
        <w:t>指令周期</w:t>
      </w:r>
      <w:r>
        <w:rPr>
          <w:rFonts w:hint="eastAsia"/>
        </w:rPr>
        <w:t xml:space="preserve">    C</w:t>
      </w:r>
      <w:r>
        <w:rPr>
          <w:rFonts w:hint="eastAsia"/>
        </w:rPr>
        <w:t>、</w:t>
      </w:r>
      <w:r w:rsidR="00447A3B">
        <w:rPr>
          <w:rFonts w:hint="eastAsia"/>
        </w:rPr>
        <w:t>CPU</w:t>
      </w:r>
      <w:r w:rsidR="00447A3B">
        <w:rPr>
          <w:rFonts w:hint="eastAsia"/>
        </w:rPr>
        <w:t>周期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 w:rsidR="00447A3B">
        <w:rPr>
          <w:rFonts w:hint="eastAsia"/>
        </w:rPr>
        <w:t>外围设备周期</w:t>
      </w:r>
      <w:r>
        <w:rPr>
          <w:rFonts w:hint="eastAsia"/>
        </w:rPr>
        <w:t xml:space="preserve"> </w:t>
      </w:r>
    </w:p>
    <w:p w14:paraId="76278E89" w14:textId="77777777" w:rsidR="00CF159D" w:rsidRPr="0079725C" w:rsidRDefault="00CF159D"/>
    <w:p w14:paraId="08E6CD0A" w14:textId="6D92ADF6" w:rsidR="0011414D" w:rsidRDefault="006F06A4">
      <w:r>
        <w:rPr>
          <w:rFonts w:hint="eastAsia"/>
        </w:rPr>
        <w:t>1</w:t>
      </w:r>
      <w:r w:rsidR="000049D3">
        <w:rPr>
          <w:rFonts w:hint="eastAsia"/>
        </w:rPr>
        <w:t>1</w:t>
      </w:r>
      <w:r>
        <w:rPr>
          <w:rFonts w:hint="eastAsia"/>
        </w:rPr>
        <w:t>、</w:t>
      </w:r>
      <w:r w:rsidR="00D5768E">
        <w:rPr>
          <w:rFonts w:hint="eastAsia"/>
        </w:rPr>
        <w:t>下列排序算法中最好最坏情况下的时间复杂度相同的是</w:t>
      </w:r>
      <w:r>
        <w:rPr>
          <w:rFonts w:hint="eastAsia"/>
        </w:rPr>
        <w:t>（）。</w:t>
      </w:r>
      <w:r w:rsidR="00D5768E">
        <w:rPr>
          <w:rFonts w:hint="eastAsia"/>
        </w:rPr>
        <w:t>C</w:t>
      </w:r>
    </w:p>
    <w:p w14:paraId="19549BDA" w14:textId="4DD15CAD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D5768E">
        <w:rPr>
          <w:rFonts w:hint="eastAsia"/>
        </w:rPr>
        <w:t>希尔排序</w:t>
      </w:r>
      <w:r>
        <w:rPr>
          <w:rFonts w:hint="eastAsia"/>
        </w:rPr>
        <w:t xml:space="preserve"> </w:t>
      </w:r>
    </w:p>
    <w:p w14:paraId="5DEBBBE8" w14:textId="6F163B5C" w:rsidR="0011414D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D5768E">
        <w:rPr>
          <w:rFonts w:hint="eastAsia"/>
        </w:rPr>
        <w:t>快速排序</w:t>
      </w:r>
      <w:r>
        <w:rPr>
          <w:rFonts w:hint="eastAsia"/>
        </w:rPr>
        <w:t xml:space="preserve"> </w:t>
      </w:r>
    </w:p>
    <w:p w14:paraId="37949896" w14:textId="11721E68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D5768E">
        <w:rPr>
          <w:rFonts w:hint="eastAsia"/>
        </w:rPr>
        <w:t>堆排序</w:t>
      </w:r>
    </w:p>
    <w:p w14:paraId="5AAE7C25" w14:textId="1CAEB17A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D5768E">
        <w:rPr>
          <w:rFonts w:hint="eastAsia"/>
        </w:rPr>
        <w:t>基数排序</w:t>
      </w:r>
    </w:p>
    <w:p w14:paraId="68FA5F04" w14:textId="30CE2D05" w:rsidR="001347F2" w:rsidRDefault="001347F2">
      <w:r w:rsidRPr="001347F2">
        <w:rPr>
          <w:noProof/>
        </w:rPr>
        <w:lastRenderedPageBreak/>
        <w:drawing>
          <wp:inline distT="0" distB="0" distL="0" distR="0" wp14:anchorId="07A8B62C" wp14:editId="6D85B312">
            <wp:extent cx="4310446" cy="2286000"/>
            <wp:effectExtent l="0" t="0" r="0" b="0"/>
            <wp:docPr id="19353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4A12BF1-2E5A-4E67-A471-32375BFBA1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" name="图片 3">
                      <a:extLst>
                        <a:ext uri="{FF2B5EF4-FFF2-40B4-BE49-F238E27FC236}">
                          <a16:creationId xmlns:a16="http://schemas.microsoft.com/office/drawing/2014/main" id="{14A12BF1-2E5A-4E67-A471-32375BFBA1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21" cy="229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F02E" w14:textId="77777777" w:rsidR="00127E98" w:rsidRDefault="00127E98"/>
    <w:p w14:paraId="72DD867B" w14:textId="2FAFDC9F" w:rsidR="0011414D" w:rsidRDefault="006F06A4">
      <w:r>
        <w:rPr>
          <w:rFonts w:hint="eastAsia"/>
        </w:rPr>
        <w:t>1</w:t>
      </w:r>
      <w:r w:rsidR="00435530">
        <w:rPr>
          <w:rFonts w:hint="eastAsia"/>
        </w:rPr>
        <w:t>2</w:t>
      </w:r>
      <w:r>
        <w:rPr>
          <w:rFonts w:hint="eastAsia"/>
        </w:rPr>
        <w:t>、下列</w:t>
      </w:r>
      <w:r w:rsidR="00127E98">
        <w:rPr>
          <w:rFonts w:hint="eastAsia"/>
        </w:rPr>
        <w:t>关于说法正确的是</w:t>
      </w:r>
      <w:r>
        <w:rPr>
          <w:rFonts w:hint="eastAsia"/>
        </w:rPr>
        <w:t>（）。</w:t>
      </w:r>
      <w:r w:rsidR="004672F1">
        <w:rPr>
          <w:rFonts w:hint="eastAsia"/>
        </w:rPr>
        <w:t xml:space="preserve"> B</w:t>
      </w:r>
    </w:p>
    <w:p w14:paraId="7D8CB6E1" w14:textId="77777777" w:rsidR="00127E98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127E98">
        <w:rPr>
          <w:rFonts w:hint="eastAsia"/>
        </w:rPr>
        <w:t>贪心算法不具有最优子结构性质</w:t>
      </w:r>
      <w:r>
        <w:rPr>
          <w:rFonts w:hint="eastAsia"/>
        </w:rPr>
        <w:t xml:space="preserve">  </w:t>
      </w:r>
    </w:p>
    <w:p w14:paraId="377D243B" w14:textId="7260904C" w:rsidR="0011414D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127E98">
        <w:rPr>
          <w:rFonts w:hint="eastAsia"/>
        </w:rPr>
        <w:t>动态规划全局最优解一定包含局部最优解</w:t>
      </w:r>
      <w:r>
        <w:rPr>
          <w:rFonts w:hint="eastAsia"/>
        </w:rPr>
        <w:t xml:space="preserve">  </w:t>
      </w:r>
    </w:p>
    <w:p w14:paraId="56E3B589" w14:textId="11EAA8F6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127E98">
        <w:rPr>
          <w:rFonts w:hint="eastAsia"/>
        </w:rPr>
        <w:t>动态规划可以不满足无后效性</w:t>
      </w:r>
      <w:r>
        <w:rPr>
          <w:rFonts w:hint="eastAsia"/>
        </w:rPr>
        <w:t xml:space="preserve"> </w:t>
      </w:r>
    </w:p>
    <w:p w14:paraId="78B83B42" w14:textId="2D2E08EC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AF5BD0">
        <w:rPr>
          <w:rFonts w:hint="eastAsia"/>
        </w:rPr>
        <w:t>贪心算法的子问题往往互相独立</w:t>
      </w:r>
    </w:p>
    <w:p w14:paraId="77661D55" w14:textId="77777777" w:rsidR="00CF159D" w:rsidRDefault="00CF159D" w:rsidP="00513A23"/>
    <w:p w14:paraId="26FBCEB5" w14:textId="5C41CE7D" w:rsidR="00D46116" w:rsidRDefault="00513A23" w:rsidP="00D46116">
      <w:r>
        <w:rPr>
          <w:rFonts w:hint="eastAsia"/>
        </w:rPr>
        <w:t>1</w:t>
      </w:r>
      <w:r w:rsidR="00BD39CD">
        <w:rPr>
          <w:rFonts w:hint="eastAsia"/>
        </w:rPr>
        <w:t>3</w:t>
      </w:r>
      <w:r>
        <w:rPr>
          <w:rFonts w:hint="eastAsia"/>
        </w:rPr>
        <w:t>、</w:t>
      </w:r>
      <w:r w:rsidR="00D46116" w:rsidRPr="00D46116">
        <w:rPr>
          <w:rFonts w:hint="eastAsia"/>
        </w:rPr>
        <w:t>已知某程序的时间复杂度的递推公式为：</w:t>
      </w:r>
      <w:r w:rsidR="00D46116" w:rsidRPr="00D46116">
        <w:rPr>
          <w:rFonts w:hint="eastAsia"/>
        </w:rPr>
        <w:t>T(n)=25T(n/5)+n^2</w:t>
      </w:r>
      <w:r w:rsidR="00D46116" w:rsidRPr="00D46116">
        <w:rPr>
          <w:rFonts w:hint="eastAsia"/>
        </w:rPr>
        <w:t>，求</w:t>
      </w:r>
      <w:r w:rsidR="00D46116" w:rsidRPr="00D46116">
        <w:rPr>
          <w:rFonts w:hint="eastAsia"/>
        </w:rPr>
        <w:t>T(n)</w:t>
      </w:r>
      <w:r w:rsidR="00D46116" w:rsidRPr="00D46116">
        <w:rPr>
          <w:rFonts w:hint="eastAsia"/>
        </w:rPr>
        <w:t>？</w:t>
      </w:r>
      <w:r w:rsidR="00131AC1">
        <w:rPr>
          <w:rFonts w:hint="eastAsia"/>
        </w:rPr>
        <w:t xml:space="preserve"> </w:t>
      </w:r>
      <w:r w:rsidR="00131AC1">
        <w:t>B</w:t>
      </w:r>
    </w:p>
    <w:p w14:paraId="7560CB67" w14:textId="6B2DBE79" w:rsidR="00D46116" w:rsidRDefault="00D46116" w:rsidP="00D4611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 xml:space="preserve"> </w:t>
      </w:r>
      <w:r>
        <w:t xml:space="preserve"> </w:t>
      </w:r>
      <w:r w:rsidR="00513A23">
        <w:rPr>
          <w:rFonts w:hint="eastAsia"/>
        </w:rPr>
        <w:t>B</w:t>
      </w:r>
      <w:r w:rsidR="00513A23">
        <w:rPr>
          <w:rFonts w:hint="eastAsia"/>
        </w:rPr>
        <w:t>、</w:t>
      </w:r>
      <w:r w:rsidR="00513A23">
        <w:rPr>
          <w:rFonts w:hint="eastAsia"/>
        </w:rPr>
        <w:t xml:space="preserve"> </w:t>
      </w:r>
      <w:r>
        <w:rPr>
          <w:rFonts w:hint="eastAsia"/>
        </w:rPr>
        <w:t>O</w:t>
      </w:r>
      <w:r>
        <w:t>(n^2</w:t>
      </w:r>
      <w:r w:rsidRPr="00D46116">
        <w:t xml:space="preserve"> </w:t>
      </w:r>
      <w:r>
        <w:t>logn)</w:t>
      </w:r>
    </w:p>
    <w:p w14:paraId="09FEDBDA" w14:textId="3E584661" w:rsidR="00513A23" w:rsidRDefault="00513A23" w:rsidP="00D46116">
      <w:r>
        <w:rPr>
          <w:rFonts w:hint="eastAsia"/>
        </w:rPr>
        <w:t>C</w:t>
      </w:r>
      <w:r>
        <w:rPr>
          <w:rFonts w:hint="eastAsia"/>
        </w:rPr>
        <w:t>、</w:t>
      </w:r>
      <w:r w:rsidR="00D46116">
        <w:rPr>
          <w:rFonts w:hint="eastAsia"/>
        </w:rPr>
        <w:t>O</w:t>
      </w:r>
      <w:r w:rsidR="00D46116">
        <w:t>(nlog^2 n)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D46116">
        <w:rPr>
          <w:rFonts w:hint="eastAsia"/>
        </w:rPr>
        <w:t>O</w:t>
      </w:r>
      <w:r w:rsidR="00D46116">
        <w:t>(n^</w:t>
      </w:r>
      <w:r w:rsidR="00131AC1">
        <w:t>3</w:t>
      </w:r>
      <w:r w:rsidR="00D46116">
        <w:t>)</w:t>
      </w:r>
    </w:p>
    <w:p w14:paraId="5427BD12" w14:textId="5DE38E3E" w:rsidR="00CF159D" w:rsidRDefault="00CF159D" w:rsidP="00BD39CD"/>
    <w:p w14:paraId="668B019C" w14:textId="33BE8CF8" w:rsidR="00BD39CD" w:rsidRDefault="00BD39CD" w:rsidP="00BD39CD">
      <w:r>
        <w:rPr>
          <w:rFonts w:hint="eastAsia"/>
        </w:rPr>
        <w:t>14</w:t>
      </w:r>
      <w:r>
        <w:rPr>
          <w:rFonts w:hint="eastAsia"/>
        </w:rPr>
        <w:t>、</w:t>
      </w:r>
      <w:r w:rsidR="00785DBC" w:rsidRPr="00785DBC">
        <w:rPr>
          <w:rFonts w:hint="eastAsia"/>
        </w:rPr>
        <w:t>本题中，我们约定布尔表达式只能包含</w:t>
      </w:r>
      <w:r w:rsidR="00785DBC" w:rsidRPr="00785DBC">
        <w:rPr>
          <w:rFonts w:hint="eastAsia"/>
        </w:rPr>
        <w:t>p,q</w:t>
      </w:r>
      <w:r w:rsidR="00785DBC">
        <w:rPr>
          <w:rFonts w:hint="eastAsia"/>
        </w:rPr>
        <w:t>两</w:t>
      </w:r>
      <w:r w:rsidR="00785DBC" w:rsidRPr="00785DBC">
        <w:rPr>
          <w:rFonts w:hint="eastAsia"/>
        </w:rPr>
        <w:t>个布尔变量，以及“与”（∧）、“或”（∨）、“非”（</w:t>
      </w:r>
      <w:r w:rsidR="00785DBC" w:rsidRPr="00785DBC">
        <w:rPr>
          <w:rFonts w:hint="eastAsia"/>
        </w:rPr>
        <w:t>¬</w:t>
      </w:r>
      <w:r w:rsidR="00785DBC" w:rsidRPr="00785DBC">
        <w:rPr>
          <w:rFonts w:hint="eastAsia"/>
        </w:rPr>
        <w:t>）三种布尔运算。如果无论</w:t>
      </w:r>
      <w:r w:rsidR="00785DBC" w:rsidRPr="00785DBC">
        <w:rPr>
          <w:rFonts w:hint="eastAsia"/>
        </w:rPr>
        <w:t>p, q</w:t>
      </w:r>
      <w:r w:rsidR="00785DBC" w:rsidRPr="00785DBC">
        <w:rPr>
          <w:rFonts w:hint="eastAsia"/>
        </w:rPr>
        <w:t>如何取值，两个布尔表达式的值总是相同，则称它们等价。例如，</w:t>
      </w:r>
      <w:r w:rsidR="00785DBC" w:rsidRPr="00785DBC">
        <w:rPr>
          <w:rFonts w:hint="eastAsia"/>
        </w:rPr>
        <w:t>p</w:t>
      </w:r>
      <w:r w:rsidR="00785DBC" w:rsidRPr="00785DBC">
        <w:rPr>
          <w:rFonts w:hint="eastAsia"/>
        </w:rPr>
        <w:t>∨</w:t>
      </w:r>
      <w:r w:rsidR="00785DBC" w:rsidRPr="00785DBC">
        <w:rPr>
          <w:rFonts w:hint="eastAsia"/>
        </w:rPr>
        <w:t xml:space="preserve">¬p </w:t>
      </w:r>
      <w:r w:rsidR="00785DBC" w:rsidRPr="00785DBC">
        <w:rPr>
          <w:rFonts w:hint="eastAsia"/>
        </w:rPr>
        <w:t>和</w:t>
      </w:r>
      <w:r w:rsidR="00785DBC" w:rsidRPr="00785DBC">
        <w:rPr>
          <w:rFonts w:hint="eastAsia"/>
        </w:rPr>
        <w:t>q</w:t>
      </w:r>
      <w:r w:rsidR="00785DBC" w:rsidRPr="00785DBC">
        <w:rPr>
          <w:rFonts w:hint="eastAsia"/>
        </w:rPr>
        <w:t>∨</w:t>
      </w:r>
      <w:r w:rsidR="00785DBC" w:rsidRPr="00785DBC">
        <w:rPr>
          <w:rFonts w:hint="eastAsia"/>
        </w:rPr>
        <w:t xml:space="preserve">¬q </w:t>
      </w:r>
      <w:r w:rsidR="00785DBC" w:rsidRPr="00785DBC">
        <w:rPr>
          <w:rFonts w:hint="eastAsia"/>
        </w:rPr>
        <w:t>等价；</w:t>
      </w:r>
      <w:r w:rsidR="00785DBC" w:rsidRPr="00785DBC">
        <w:rPr>
          <w:rFonts w:hint="eastAsia"/>
        </w:rPr>
        <w:t xml:space="preserve"> </w:t>
      </w:r>
      <w:r w:rsidR="00785DBC" w:rsidRPr="00785DBC">
        <w:rPr>
          <w:rFonts w:hint="eastAsia"/>
        </w:rPr>
        <w:t>而</w:t>
      </w:r>
      <w:r w:rsidR="00785DBC" w:rsidRPr="00785DBC">
        <w:rPr>
          <w:rFonts w:hint="eastAsia"/>
        </w:rPr>
        <w:t>p</w:t>
      </w:r>
      <w:r w:rsidR="00785DBC" w:rsidRPr="00785DBC">
        <w:rPr>
          <w:rFonts w:hint="eastAsia"/>
        </w:rPr>
        <w:t>∨</w:t>
      </w:r>
      <w:r w:rsidR="00785DBC" w:rsidRPr="00785DBC">
        <w:rPr>
          <w:rFonts w:hint="eastAsia"/>
        </w:rPr>
        <w:t xml:space="preserve">q </w:t>
      </w:r>
      <w:r w:rsidR="00785DBC" w:rsidRPr="00785DBC">
        <w:rPr>
          <w:rFonts w:hint="eastAsia"/>
        </w:rPr>
        <w:t>和</w:t>
      </w:r>
      <w:r w:rsidR="00785DBC" w:rsidRPr="00785DBC">
        <w:rPr>
          <w:rFonts w:hint="eastAsia"/>
        </w:rPr>
        <w:t>p</w:t>
      </w:r>
      <w:r w:rsidR="00785DBC" w:rsidRPr="00785DBC">
        <w:rPr>
          <w:rFonts w:hint="eastAsia"/>
        </w:rPr>
        <w:t>∧</w:t>
      </w:r>
      <w:r w:rsidR="00785DBC" w:rsidRPr="00785DBC">
        <w:rPr>
          <w:rFonts w:hint="eastAsia"/>
        </w:rPr>
        <w:t>q</w:t>
      </w:r>
      <w:r w:rsidR="00785DBC" w:rsidRPr="00785DBC">
        <w:rPr>
          <w:rFonts w:hint="eastAsia"/>
        </w:rPr>
        <w:t>不等价。那么，两两不等价的布尔表达式最多有</w:t>
      </w:r>
      <w:r w:rsidR="00785DBC">
        <w:rPr>
          <w:rFonts w:hint="eastAsia"/>
        </w:rPr>
        <w:t>（</w:t>
      </w:r>
      <w:r w:rsidR="00785DBC">
        <w:rPr>
          <w:rFonts w:hint="eastAsia"/>
        </w:rPr>
        <w:t xml:space="preserve"> </w:t>
      </w:r>
      <w:r w:rsidR="00785DBC">
        <w:rPr>
          <w:rFonts w:hint="eastAsia"/>
        </w:rPr>
        <w:t>）</w:t>
      </w:r>
      <w:r w:rsidR="00785DBC" w:rsidRPr="00785DBC">
        <w:rPr>
          <w:rFonts w:hint="eastAsia"/>
        </w:rPr>
        <w:t>个。</w:t>
      </w:r>
      <w:r w:rsidR="00785DBC">
        <w:rPr>
          <w:rFonts w:hint="eastAsia"/>
        </w:rPr>
        <w:t xml:space="preserve"> </w:t>
      </w:r>
      <w:r w:rsidR="00137395">
        <w:t>D</w:t>
      </w:r>
    </w:p>
    <w:p w14:paraId="7DC99DCD" w14:textId="3605CE4C" w:rsidR="00BD39CD" w:rsidRDefault="00BD39CD" w:rsidP="00BD39CD">
      <w:r>
        <w:rPr>
          <w:rFonts w:hint="eastAsia"/>
        </w:rPr>
        <w:t>A</w:t>
      </w:r>
      <w:r>
        <w:rPr>
          <w:rFonts w:hint="eastAsia"/>
        </w:rPr>
        <w:t>、</w:t>
      </w:r>
      <w:r w:rsidR="00137395">
        <w:t>2</w:t>
      </w:r>
      <w:r>
        <w:rPr>
          <w:rFonts w:hint="eastAsia"/>
        </w:rPr>
        <w:t xml:space="preserve">        B</w:t>
      </w:r>
      <w:r>
        <w:rPr>
          <w:rFonts w:hint="eastAsia"/>
        </w:rPr>
        <w:t>、</w:t>
      </w:r>
      <w:r w:rsidR="00137395">
        <w:t>4</w:t>
      </w:r>
      <w:r>
        <w:rPr>
          <w:rFonts w:hint="eastAsia"/>
        </w:rPr>
        <w:t xml:space="preserve"> </w:t>
      </w:r>
    </w:p>
    <w:p w14:paraId="3AB7C366" w14:textId="2145C9DE" w:rsidR="00BD39CD" w:rsidRDefault="00BD39CD" w:rsidP="00BD39CD">
      <w:r>
        <w:rPr>
          <w:rFonts w:hint="eastAsia"/>
        </w:rPr>
        <w:t>C</w:t>
      </w:r>
      <w:r>
        <w:rPr>
          <w:rFonts w:hint="eastAsia"/>
        </w:rPr>
        <w:t>、</w:t>
      </w:r>
      <w:r w:rsidR="00137395">
        <w:t>8</w:t>
      </w:r>
      <w:r w:rsidR="00785DBC">
        <w:tab/>
      </w:r>
      <w:r w:rsidR="00785DBC"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 w:rsidR="00137395">
        <w:t>16</w:t>
      </w:r>
    </w:p>
    <w:p w14:paraId="7DD4C4B3" w14:textId="3F908BB1" w:rsidR="00BD39CD" w:rsidRPr="001C0951" w:rsidRDefault="001C0951" w:rsidP="00BD39CD">
      <w:pPr>
        <w:rPr>
          <w:color w:val="FF0000"/>
        </w:rPr>
      </w:pPr>
      <w:r>
        <w:rPr>
          <w:rFonts w:hint="eastAsia"/>
          <w:color w:val="FF0000"/>
        </w:rPr>
        <w:t>两</w:t>
      </w:r>
      <w:r w:rsidRPr="001C0951">
        <w:rPr>
          <w:rFonts w:hint="eastAsia"/>
          <w:color w:val="FF0000"/>
        </w:rPr>
        <w:t>个变量，每个变量可取</w:t>
      </w:r>
      <w:r w:rsidRPr="001C0951">
        <w:rPr>
          <w:rFonts w:hint="eastAsia"/>
          <w:color w:val="FF0000"/>
        </w:rPr>
        <w:t>0,1</w:t>
      </w:r>
      <w:r w:rsidRPr="001C0951">
        <w:rPr>
          <w:rFonts w:hint="eastAsia"/>
          <w:color w:val="FF0000"/>
        </w:rPr>
        <w:t>两种值，共有</w:t>
      </w:r>
      <w:r w:rsidRPr="001C0951">
        <w:rPr>
          <w:rFonts w:hint="eastAsia"/>
          <w:color w:val="FF0000"/>
        </w:rPr>
        <w:t>2^</w:t>
      </w:r>
      <w:r>
        <w:rPr>
          <w:rFonts w:hint="eastAsia"/>
          <w:color w:val="FF0000"/>
        </w:rPr>
        <w:t>2</w:t>
      </w:r>
      <w:r w:rsidRPr="001C0951">
        <w:rPr>
          <w:rFonts w:hint="eastAsia"/>
          <w:color w:val="FF0000"/>
        </w:rPr>
        <w:t>=</w:t>
      </w:r>
      <w:r>
        <w:rPr>
          <w:rFonts w:hint="eastAsia"/>
          <w:color w:val="FF0000"/>
        </w:rPr>
        <w:t>4</w:t>
      </w:r>
      <w:r w:rsidRPr="001C0951">
        <w:rPr>
          <w:rFonts w:hint="eastAsia"/>
          <w:color w:val="FF0000"/>
        </w:rPr>
        <w:t>种组合；任意一个变量组合代入表达式，只有</w:t>
      </w:r>
      <w:r w:rsidRPr="001C0951">
        <w:rPr>
          <w:rFonts w:hint="eastAsia"/>
          <w:color w:val="FF0000"/>
        </w:rPr>
        <w:t>0</w:t>
      </w:r>
      <w:r w:rsidRPr="001C0951">
        <w:rPr>
          <w:rFonts w:hint="eastAsia"/>
          <w:color w:val="FF0000"/>
        </w:rPr>
        <w:t>和</w:t>
      </w:r>
      <w:r w:rsidRPr="001C0951">
        <w:rPr>
          <w:rFonts w:hint="eastAsia"/>
          <w:color w:val="FF0000"/>
        </w:rPr>
        <w:t>1</w:t>
      </w:r>
      <w:r w:rsidRPr="001C0951">
        <w:rPr>
          <w:rFonts w:hint="eastAsia"/>
          <w:color w:val="FF0000"/>
        </w:rPr>
        <w:t>两种值。因此两两不等价的表达式最多有</w:t>
      </w:r>
      <w:r w:rsidRPr="001C0951">
        <w:rPr>
          <w:rFonts w:hint="eastAsia"/>
          <w:color w:val="FF0000"/>
        </w:rPr>
        <w:t>2^</w:t>
      </w:r>
      <w:r>
        <w:rPr>
          <w:rFonts w:hint="eastAsia"/>
          <w:color w:val="FF0000"/>
        </w:rPr>
        <w:t>4</w:t>
      </w:r>
      <w:r w:rsidRPr="001C0951">
        <w:rPr>
          <w:rFonts w:hint="eastAsia"/>
          <w:color w:val="FF0000"/>
        </w:rPr>
        <w:t>=</w:t>
      </w:r>
      <w:r>
        <w:rPr>
          <w:rFonts w:hint="eastAsia"/>
          <w:color w:val="FF0000"/>
        </w:rPr>
        <w:t>16</w:t>
      </w:r>
      <w:r w:rsidRPr="001C0951">
        <w:rPr>
          <w:rFonts w:hint="eastAsia"/>
          <w:color w:val="FF0000"/>
        </w:rPr>
        <w:t>种。</w:t>
      </w:r>
    </w:p>
    <w:p w14:paraId="27EF3F51" w14:textId="77777777" w:rsidR="001C0951" w:rsidRPr="00BD39CD" w:rsidRDefault="001C0951" w:rsidP="00BD39CD"/>
    <w:p w14:paraId="1144F3AB" w14:textId="42739BF1" w:rsidR="0011414D" w:rsidRDefault="006F06A4">
      <w:r>
        <w:rPr>
          <w:rFonts w:hint="eastAsia"/>
        </w:rPr>
        <w:t>1</w:t>
      </w:r>
      <w:r w:rsidR="005349B9">
        <w:rPr>
          <w:rFonts w:hint="eastAsia"/>
        </w:rPr>
        <w:t>5</w:t>
      </w:r>
      <w:r>
        <w:rPr>
          <w:rFonts w:hint="eastAsia"/>
        </w:rPr>
        <w:t>、</w:t>
      </w:r>
      <w:r w:rsidR="00F245F2">
        <w:rPr>
          <w:rFonts w:hint="eastAsia"/>
        </w:rPr>
        <w:t>数列连续三项</w:t>
      </w:r>
      <w:r w:rsidR="00F245F2">
        <w:rPr>
          <w:rFonts w:hint="eastAsia"/>
        </w:rPr>
        <w:t>a</w:t>
      </w:r>
      <w:r w:rsidR="00F245F2" w:rsidRPr="00F245F2">
        <w:rPr>
          <w:rFonts w:hint="eastAsia"/>
          <w:vertAlign w:val="subscript"/>
        </w:rPr>
        <w:t>n+2</w:t>
      </w:r>
      <w:r w:rsidR="00F245F2">
        <w:rPr>
          <w:rFonts w:hint="eastAsia"/>
        </w:rPr>
        <w:t>，</w:t>
      </w:r>
      <w:r w:rsidR="00F245F2">
        <w:rPr>
          <w:rFonts w:hint="eastAsia"/>
        </w:rPr>
        <w:t>a</w:t>
      </w:r>
      <w:r w:rsidR="00F245F2" w:rsidRPr="00F245F2">
        <w:rPr>
          <w:rFonts w:hint="eastAsia"/>
          <w:vertAlign w:val="subscript"/>
        </w:rPr>
        <w:t>n+1</w:t>
      </w:r>
      <w:r w:rsidR="00F245F2">
        <w:rPr>
          <w:rFonts w:hint="eastAsia"/>
        </w:rPr>
        <w:t>，</w:t>
      </w:r>
      <w:r w:rsidR="00F245F2">
        <w:rPr>
          <w:rFonts w:hint="eastAsia"/>
        </w:rPr>
        <w:t>a</w:t>
      </w:r>
      <w:r w:rsidR="00F245F2" w:rsidRPr="00F245F2">
        <w:rPr>
          <w:vertAlign w:val="subscript"/>
        </w:rPr>
        <w:t>n</w:t>
      </w:r>
      <w:r w:rsidR="00F245F2">
        <w:rPr>
          <w:rFonts w:hint="eastAsia"/>
        </w:rPr>
        <w:t>满足：</w:t>
      </w:r>
      <w:r w:rsidR="00F245F2">
        <w:rPr>
          <w:rFonts w:hint="eastAsia"/>
        </w:rPr>
        <w:t>2a</w:t>
      </w:r>
      <w:r w:rsidR="00F245F2" w:rsidRPr="00F245F2">
        <w:rPr>
          <w:rFonts w:hint="eastAsia"/>
          <w:vertAlign w:val="subscript"/>
        </w:rPr>
        <w:t>n+2</w:t>
      </w:r>
      <w:r w:rsidR="00F245F2">
        <w:t xml:space="preserve"> </w:t>
      </w:r>
      <w:r w:rsidR="00F245F2">
        <w:rPr>
          <w:rFonts w:hint="eastAsia"/>
        </w:rPr>
        <w:t>-5a</w:t>
      </w:r>
      <w:r w:rsidR="00F245F2" w:rsidRPr="00F245F2">
        <w:rPr>
          <w:rFonts w:hint="eastAsia"/>
          <w:vertAlign w:val="subscript"/>
        </w:rPr>
        <w:t>n+1</w:t>
      </w:r>
      <w:r w:rsidR="00F245F2">
        <w:t xml:space="preserve"> </w:t>
      </w:r>
      <w:r w:rsidR="00F245F2">
        <w:rPr>
          <w:rFonts w:hint="eastAsia"/>
        </w:rPr>
        <w:t>+3a</w:t>
      </w:r>
      <w:r w:rsidR="00F245F2" w:rsidRPr="00F245F2">
        <w:rPr>
          <w:rFonts w:hint="eastAsia"/>
          <w:vertAlign w:val="subscript"/>
        </w:rPr>
        <w:t>n</w:t>
      </w:r>
      <w:r w:rsidR="00F245F2">
        <w:t>=0 (n&gt;=1)</w:t>
      </w:r>
      <w:r w:rsidR="00F245F2">
        <w:rPr>
          <w:rFonts w:hint="eastAsia"/>
        </w:rPr>
        <w:t>，</w:t>
      </w:r>
      <w:r w:rsidR="00F245F2">
        <w:rPr>
          <w:rFonts w:hint="eastAsia"/>
        </w:rPr>
        <w:t>a</w:t>
      </w:r>
      <w:r w:rsidR="00F245F2" w:rsidRPr="002A2B70">
        <w:rPr>
          <w:rFonts w:hint="eastAsia"/>
          <w:vertAlign w:val="subscript"/>
        </w:rPr>
        <w:t>1</w:t>
      </w:r>
      <w:r w:rsidR="00F245F2">
        <w:rPr>
          <w:rFonts w:hint="eastAsia"/>
        </w:rPr>
        <w:t>=2</w:t>
      </w:r>
      <w:r w:rsidR="00F245F2">
        <w:rPr>
          <w:rFonts w:hint="eastAsia"/>
        </w:rPr>
        <w:t>，</w:t>
      </w:r>
      <w:r w:rsidR="00F245F2">
        <w:rPr>
          <w:rFonts w:hint="eastAsia"/>
        </w:rPr>
        <w:t>a</w:t>
      </w:r>
      <w:r w:rsidR="00F245F2" w:rsidRPr="002A2B70">
        <w:rPr>
          <w:rFonts w:hint="eastAsia"/>
          <w:vertAlign w:val="subscript"/>
        </w:rPr>
        <w:t>2</w:t>
      </w:r>
      <w:r w:rsidR="00F245F2">
        <w:rPr>
          <w:rFonts w:hint="eastAsia"/>
        </w:rPr>
        <w:t>=1</w:t>
      </w:r>
      <w:r w:rsidR="00F245F2">
        <w:rPr>
          <w:rFonts w:hint="eastAsia"/>
        </w:rPr>
        <w:t>，那么当</w:t>
      </w:r>
      <w:r w:rsidR="00F245F2">
        <w:rPr>
          <w:rFonts w:hint="eastAsia"/>
        </w:rPr>
        <w:t>i</w:t>
      </w:r>
      <w:r w:rsidR="00F245F2">
        <w:rPr>
          <w:rFonts w:hint="eastAsia"/>
        </w:rPr>
        <w:t>增大时，</w:t>
      </w:r>
      <w:r w:rsidR="00F245F2">
        <w:rPr>
          <w:rFonts w:hint="eastAsia"/>
        </w:rPr>
        <w:t>a</w:t>
      </w:r>
      <w:r w:rsidR="00F245F2" w:rsidRPr="00F245F2">
        <w:rPr>
          <w:rFonts w:hint="eastAsia"/>
          <w:vertAlign w:val="subscript"/>
        </w:rPr>
        <w:t>i</w:t>
      </w:r>
      <w:r w:rsidR="00F245F2">
        <w:rPr>
          <w:rFonts w:hint="eastAsia"/>
        </w:rPr>
        <w:t>将趋向于</w:t>
      </w:r>
      <w:r>
        <w:rPr>
          <w:rFonts w:hint="eastAsia"/>
        </w:rPr>
        <w:t>（）</w:t>
      </w:r>
      <w:r w:rsidR="00985CA8">
        <w:rPr>
          <w:rFonts w:hint="eastAsia"/>
        </w:rPr>
        <w:t xml:space="preserve"> </w:t>
      </w:r>
      <w:r w:rsidR="00985CA8">
        <w:t xml:space="preserve"> </w:t>
      </w:r>
      <w:r w:rsidR="00346654">
        <w:rPr>
          <w:rFonts w:hint="eastAsia"/>
        </w:rPr>
        <w:t>A</w:t>
      </w:r>
    </w:p>
    <w:p w14:paraId="1D44A6D0" w14:textId="16092041" w:rsidR="0011414D" w:rsidRDefault="006F06A4">
      <w:r>
        <w:rPr>
          <w:rFonts w:hint="eastAsia"/>
        </w:rPr>
        <w:t>A</w:t>
      </w:r>
      <w:r>
        <w:rPr>
          <w:rFonts w:hint="eastAsia"/>
        </w:rPr>
        <w:t>、</w:t>
      </w:r>
      <w:r w:rsidR="002A2B70">
        <w:rPr>
          <w:rFonts w:hint="eastAsia"/>
        </w:rPr>
        <w:t>负无穷</w:t>
      </w:r>
      <w:r>
        <w:rPr>
          <w:rFonts w:hint="eastAsia"/>
        </w:rPr>
        <w:t xml:space="preserve"> </w:t>
      </w:r>
    </w:p>
    <w:p w14:paraId="6DC03C2C" w14:textId="22B74D8E" w:rsidR="0011414D" w:rsidRDefault="006F06A4">
      <w:r>
        <w:rPr>
          <w:rFonts w:hint="eastAsia"/>
        </w:rPr>
        <w:t>B</w:t>
      </w:r>
      <w:r>
        <w:rPr>
          <w:rFonts w:hint="eastAsia"/>
        </w:rPr>
        <w:t>、</w:t>
      </w:r>
      <w:r w:rsidR="002A2B70">
        <w:rPr>
          <w:rFonts w:hint="eastAsia"/>
        </w:rPr>
        <w:t>负根号</w:t>
      </w:r>
      <w:r w:rsidR="002A2B70">
        <w:rPr>
          <w:rFonts w:hint="eastAsia"/>
        </w:rPr>
        <w:t>5</w:t>
      </w:r>
    </w:p>
    <w:p w14:paraId="02D1502F" w14:textId="7DC1A9B8" w:rsidR="0011414D" w:rsidRDefault="006F06A4">
      <w:r>
        <w:rPr>
          <w:rFonts w:hint="eastAsia"/>
        </w:rPr>
        <w:t>C</w:t>
      </w:r>
      <w:r>
        <w:rPr>
          <w:rFonts w:hint="eastAsia"/>
        </w:rPr>
        <w:t>、</w:t>
      </w:r>
      <w:r w:rsidR="002A2B70">
        <w:rPr>
          <w:rFonts w:hint="eastAsia"/>
        </w:rPr>
        <w:t>-2</w:t>
      </w:r>
    </w:p>
    <w:p w14:paraId="32FDD9A4" w14:textId="4DF4C4B9" w:rsidR="0011414D" w:rsidRDefault="006F06A4">
      <w:r>
        <w:rPr>
          <w:rFonts w:hint="eastAsia"/>
        </w:rPr>
        <w:t>D</w:t>
      </w:r>
      <w:r>
        <w:rPr>
          <w:rFonts w:hint="eastAsia"/>
        </w:rPr>
        <w:t>、</w:t>
      </w:r>
      <w:r w:rsidR="002A2B70">
        <w:rPr>
          <w:rFonts w:hint="eastAsia"/>
        </w:rPr>
        <w:t>0</w:t>
      </w:r>
    </w:p>
    <w:p w14:paraId="7FA98B7C" w14:textId="04A204BC" w:rsidR="0011414D" w:rsidRDefault="001464B8">
      <w:pPr>
        <w:rPr>
          <w:color w:val="FF0000"/>
        </w:rPr>
      </w:pPr>
      <w:r>
        <w:rPr>
          <w:rFonts w:hint="eastAsia"/>
          <w:color w:val="FF0000"/>
        </w:rPr>
        <w:t>解析：二阶特征方程可解。</w:t>
      </w:r>
    </w:p>
    <w:p w14:paraId="730196CA" w14:textId="77777777" w:rsidR="001464B8" w:rsidRDefault="001464B8">
      <w:pPr>
        <w:rPr>
          <w:color w:val="FF0000"/>
        </w:rPr>
      </w:pPr>
    </w:p>
    <w:p w14:paraId="265906C4" w14:textId="447BD56C" w:rsidR="0011414D" w:rsidRDefault="006F06A4">
      <w:r>
        <w:rPr>
          <w:rFonts w:hint="eastAsia"/>
        </w:rPr>
        <w:t>三、阅读程序写结果（共</w:t>
      </w:r>
      <w:r w:rsidR="0079725C">
        <w:rPr>
          <w:rFonts w:hint="eastAsia"/>
        </w:rPr>
        <w:t>3</w:t>
      </w:r>
      <w:r>
        <w:rPr>
          <w:rFonts w:hint="eastAsia"/>
        </w:rPr>
        <w:t>题）</w:t>
      </w:r>
    </w:p>
    <w:p w14:paraId="2421560F" w14:textId="77777777" w:rsidR="000F19F5" w:rsidRDefault="000F19F5" w:rsidP="000F19F5">
      <w:r>
        <w:rPr>
          <w:rFonts w:hint="eastAsia"/>
        </w:rPr>
        <w:t>1</w:t>
      </w:r>
      <w:r>
        <w:rPr>
          <w:rFonts w:hint="eastAsia"/>
        </w:rPr>
        <w:t>、</w:t>
      </w:r>
    </w:p>
    <w:p w14:paraId="2DEF495A" w14:textId="77777777" w:rsidR="000F19F5" w:rsidRDefault="000F19F5" w:rsidP="000F19F5">
      <w:r>
        <w:t xml:space="preserve">1 #include&lt;iostream&gt; </w:t>
      </w:r>
    </w:p>
    <w:p w14:paraId="4FDDDB9C" w14:textId="77777777" w:rsidR="000F19F5" w:rsidRDefault="000F19F5" w:rsidP="000F19F5">
      <w:r>
        <w:t>2 using namespace std;</w:t>
      </w:r>
    </w:p>
    <w:p w14:paraId="0D3EC851" w14:textId="77777777" w:rsidR="000F19F5" w:rsidRDefault="000F19F5" w:rsidP="000F19F5">
      <w:r>
        <w:lastRenderedPageBreak/>
        <w:t>3 void fun(char *a, char *b, int &amp;c) {</w:t>
      </w:r>
    </w:p>
    <w:p w14:paraId="3C977A55" w14:textId="77777777" w:rsidR="000F19F5" w:rsidRDefault="000F19F5" w:rsidP="000F19F5">
      <w:r>
        <w:t>4</w:t>
      </w:r>
      <w:r>
        <w:tab/>
        <w:t>a = b;</w:t>
      </w:r>
    </w:p>
    <w:p w14:paraId="1A3CDD7B" w14:textId="77777777" w:rsidR="000F19F5" w:rsidRDefault="000F19F5" w:rsidP="000F19F5">
      <w:r>
        <w:t>5</w:t>
      </w:r>
      <w:r>
        <w:tab/>
        <w:t>(*a)++;</w:t>
      </w:r>
    </w:p>
    <w:p w14:paraId="2C097FEA" w14:textId="77777777" w:rsidR="000F19F5" w:rsidRDefault="000F19F5" w:rsidP="000F19F5">
      <w:r>
        <w:t>6</w:t>
      </w:r>
      <w:r>
        <w:tab/>
        <w:t>c++;</w:t>
      </w:r>
    </w:p>
    <w:p w14:paraId="037D11BF" w14:textId="77777777" w:rsidR="000F19F5" w:rsidRDefault="000F19F5" w:rsidP="000F19F5">
      <w:r>
        <w:t>7 }</w:t>
      </w:r>
    </w:p>
    <w:p w14:paraId="701E88C7" w14:textId="77777777" w:rsidR="000F19F5" w:rsidRDefault="000F19F5" w:rsidP="000F19F5">
      <w:r>
        <w:t>8 int main() {</w:t>
      </w:r>
    </w:p>
    <w:p w14:paraId="5E722391" w14:textId="77777777" w:rsidR="000F19F5" w:rsidRDefault="000F19F5" w:rsidP="000F19F5">
      <w:r>
        <w:t>9</w:t>
      </w:r>
      <w:r>
        <w:tab/>
        <w:t>char c1, c2, *p1, *p2;</w:t>
      </w:r>
    </w:p>
    <w:p w14:paraId="5BCB5375" w14:textId="77777777" w:rsidR="000F19F5" w:rsidRDefault="000F19F5" w:rsidP="000F19F5">
      <w:r>
        <w:t xml:space="preserve">10 </w:t>
      </w:r>
      <w:r>
        <w:tab/>
        <w:t>c1 = 'A';</w:t>
      </w:r>
    </w:p>
    <w:p w14:paraId="224D8AEB" w14:textId="77777777" w:rsidR="000F19F5" w:rsidRDefault="000F19F5" w:rsidP="000F19F5">
      <w:r>
        <w:t>11</w:t>
      </w:r>
      <w:r>
        <w:tab/>
        <w:t>c2 = 'a';</w:t>
      </w:r>
    </w:p>
    <w:p w14:paraId="13D723EE" w14:textId="77777777" w:rsidR="000F19F5" w:rsidRDefault="000F19F5" w:rsidP="000F19F5">
      <w:r>
        <w:t>12</w:t>
      </w:r>
      <w:r>
        <w:tab/>
        <w:t>int c3;</w:t>
      </w:r>
    </w:p>
    <w:p w14:paraId="3F8A0AAC" w14:textId="77777777" w:rsidR="000F19F5" w:rsidRDefault="000F19F5" w:rsidP="000F19F5">
      <w:r>
        <w:t>13</w:t>
      </w:r>
      <w:r>
        <w:tab/>
        <w:t>c3 = 48;</w:t>
      </w:r>
    </w:p>
    <w:p w14:paraId="2DC83E94" w14:textId="77777777" w:rsidR="000F19F5" w:rsidRDefault="000F19F5" w:rsidP="000F19F5">
      <w:r>
        <w:t>14</w:t>
      </w:r>
      <w:r>
        <w:tab/>
        <w:t>p1 = &amp;c1;</w:t>
      </w:r>
    </w:p>
    <w:p w14:paraId="7615824A" w14:textId="77777777" w:rsidR="000F19F5" w:rsidRDefault="000F19F5" w:rsidP="000F19F5">
      <w:r>
        <w:t>15</w:t>
      </w:r>
      <w:r>
        <w:tab/>
        <w:t>p2 = &amp;c2;</w:t>
      </w:r>
    </w:p>
    <w:p w14:paraId="32343883" w14:textId="77777777" w:rsidR="000F19F5" w:rsidRDefault="000F19F5" w:rsidP="000F19F5">
      <w:r>
        <w:t>16</w:t>
      </w:r>
      <w:r>
        <w:tab/>
        <w:t>fun(p1, p2, c3);</w:t>
      </w:r>
    </w:p>
    <w:p w14:paraId="1868B529" w14:textId="77777777" w:rsidR="000F19F5" w:rsidRDefault="000F19F5" w:rsidP="000F19F5">
      <w:r>
        <w:t>17</w:t>
      </w:r>
      <w:r>
        <w:tab/>
        <w:t>cout &lt;&lt; c1 &lt;&lt;" "&lt;&lt; c2 &lt;&lt;" "&lt;&lt; c3 &lt;&lt; endl;</w:t>
      </w:r>
    </w:p>
    <w:p w14:paraId="03FAA8E2" w14:textId="77777777" w:rsidR="000F19F5" w:rsidRDefault="000F19F5" w:rsidP="000F19F5">
      <w:r>
        <w:t>18</w:t>
      </w:r>
      <w:r>
        <w:tab/>
        <w:t>return 0;</w:t>
      </w:r>
    </w:p>
    <w:p w14:paraId="422DA86A" w14:textId="77777777" w:rsidR="000F19F5" w:rsidRDefault="000F19F5" w:rsidP="000F19F5">
      <w:r>
        <w:t>19 }</w:t>
      </w:r>
    </w:p>
    <w:p w14:paraId="6CA2BAD4" w14:textId="1230AFE3" w:rsidR="000F19F5" w:rsidRDefault="000F19F5" w:rsidP="000F19F5">
      <w:r>
        <w:rPr>
          <w:rFonts w:hint="eastAsia"/>
        </w:rPr>
        <w:t>1</w:t>
      </w:r>
      <w:r w:rsidR="003779BC">
        <w:t>6</w:t>
      </w:r>
      <w:r>
        <w:rPr>
          <w:rFonts w:hint="eastAsia"/>
        </w:rPr>
        <w:t>、第</w:t>
      </w:r>
      <w:r>
        <w:rPr>
          <w:rFonts w:hint="eastAsia"/>
        </w:rPr>
        <w:t>3</w:t>
      </w:r>
      <w:r>
        <w:rPr>
          <w:rFonts w:hint="eastAsia"/>
        </w:rPr>
        <w:t>行和第</w:t>
      </w:r>
      <w:r>
        <w:rPr>
          <w:rFonts w:hint="eastAsia"/>
        </w:rPr>
        <w:t>14</w:t>
      </w:r>
      <w:r>
        <w:rPr>
          <w:rFonts w:hint="eastAsia"/>
        </w:rPr>
        <w:t>行的‘</w:t>
      </w:r>
      <w:r>
        <w:rPr>
          <w:rFonts w:hint="eastAsia"/>
        </w:rPr>
        <w:t>&amp;</w:t>
      </w:r>
      <w:r>
        <w:rPr>
          <w:rFonts w:hint="eastAsia"/>
        </w:rPr>
        <w:t>’含义相同。（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39E64C6E" w14:textId="78342715" w:rsidR="000F19F5" w:rsidRDefault="003779BC" w:rsidP="000F19F5">
      <w:r>
        <w:t>17</w:t>
      </w:r>
      <w:r w:rsidR="000F19F5">
        <w:rPr>
          <w:rFonts w:hint="eastAsia"/>
        </w:rPr>
        <w:t>、去掉第三行的‘</w:t>
      </w:r>
      <w:r w:rsidR="000F19F5">
        <w:rPr>
          <w:rFonts w:hint="eastAsia"/>
        </w:rPr>
        <w:t>&amp;</w:t>
      </w:r>
      <w:r w:rsidR="000F19F5">
        <w:rPr>
          <w:rFonts w:hint="eastAsia"/>
        </w:rPr>
        <w:t>’，输出结果不变。（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</w:t>
      </w:r>
      <w:r w:rsidR="000F19F5">
        <w:rPr>
          <w:rFonts w:hint="eastAsia"/>
        </w:rPr>
        <w:t xml:space="preserve"> </w:t>
      </w:r>
      <w:r w:rsidR="000F19F5">
        <w:t xml:space="preserve">  </w:t>
      </w:r>
      <w:r w:rsidR="00740E18">
        <w:rPr>
          <w:rFonts w:hint="eastAsia"/>
        </w:rPr>
        <w:t>否</w:t>
      </w:r>
    </w:p>
    <w:p w14:paraId="530EE3B6" w14:textId="2D0B5353" w:rsidR="000F19F5" w:rsidRDefault="003779BC" w:rsidP="000F19F5">
      <w:r>
        <w:t>18</w:t>
      </w:r>
      <w:r w:rsidR="000F19F5">
        <w:rPr>
          <w:rFonts w:hint="eastAsia"/>
        </w:rPr>
        <w:t>、去掉第</w:t>
      </w:r>
      <w:r w:rsidR="000F19F5">
        <w:rPr>
          <w:rFonts w:hint="eastAsia"/>
        </w:rPr>
        <w:t>5</w:t>
      </w:r>
      <w:r w:rsidR="000F19F5">
        <w:rPr>
          <w:rFonts w:hint="eastAsia"/>
        </w:rPr>
        <w:t>行的</w:t>
      </w:r>
      <w:r w:rsidR="000F19F5">
        <w:rPr>
          <w:rFonts w:hint="eastAsia"/>
        </w:rPr>
        <w:t>(</w:t>
      </w:r>
      <w:r w:rsidR="000F19F5">
        <w:t xml:space="preserve"> )</w:t>
      </w:r>
      <w:r w:rsidR="000F19F5">
        <w:rPr>
          <w:rFonts w:hint="eastAsia"/>
        </w:rPr>
        <w:t>，输出结果不变。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）否</w:t>
      </w:r>
    </w:p>
    <w:p w14:paraId="7D42AF74" w14:textId="63387D92" w:rsidR="000F19F5" w:rsidRDefault="003779BC" w:rsidP="000F19F5">
      <w:r>
        <w:t>19</w:t>
      </w:r>
      <w:r w:rsidR="000F19F5">
        <w:rPr>
          <w:rFonts w:hint="eastAsia"/>
        </w:rPr>
        <w:t>、第</w:t>
      </w:r>
      <w:r w:rsidR="000F19F5">
        <w:rPr>
          <w:rFonts w:hint="eastAsia"/>
        </w:rPr>
        <w:t>3</w:t>
      </w:r>
      <w:r w:rsidR="000F19F5">
        <w:rPr>
          <w:rFonts w:hint="eastAsia"/>
        </w:rPr>
        <w:t>行和第</w:t>
      </w:r>
      <w:r w:rsidR="000F19F5">
        <w:rPr>
          <w:rFonts w:hint="eastAsia"/>
        </w:rPr>
        <w:t>6</w:t>
      </w:r>
      <w:r w:rsidR="000F19F5">
        <w:rPr>
          <w:rFonts w:hint="eastAsia"/>
        </w:rPr>
        <w:t>行的</w:t>
      </w:r>
      <w:r w:rsidR="000F19F5">
        <w:rPr>
          <w:rFonts w:hint="eastAsia"/>
        </w:rPr>
        <w:t>c</w:t>
      </w:r>
      <w:r w:rsidR="000F19F5">
        <w:rPr>
          <w:rFonts w:hint="eastAsia"/>
        </w:rPr>
        <w:t>可以改成</w:t>
      </w:r>
      <w:r w:rsidR="000F19F5">
        <w:rPr>
          <w:rFonts w:hint="eastAsia"/>
        </w:rPr>
        <w:t>c3</w:t>
      </w:r>
      <w:r w:rsidR="000F19F5">
        <w:rPr>
          <w:rFonts w:hint="eastAsia"/>
        </w:rPr>
        <w:t>且不影响结果。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）是</w:t>
      </w:r>
    </w:p>
    <w:p w14:paraId="0251FC64" w14:textId="250C58EA" w:rsidR="000F19F5" w:rsidRDefault="003779BC" w:rsidP="000F19F5">
      <w:r>
        <w:t>20</w:t>
      </w:r>
      <w:r w:rsidR="000F19F5">
        <w:rPr>
          <w:rFonts w:hint="eastAsia"/>
        </w:rPr>
        <w:t>、程序输出结果为：（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）。</w:t>
      </w:r>
      <w:r w:rsidR="000F19F5">
        <w:rPr>
          <w:rFonts w:hint="eastAsia"/>
        </w:rPr>
        <w:t xml:space="preserve"> </w:t>
      </w:r>
      <w:r w:rsidR="000F19F5">
        <w:t xml:space="preserve">  </w:t>
      </w:r>
      <w:r w:rsidR="000F19F5">
        <w:rPr>
          <w:rFonts w:hint="eastAsia"/>
        </w:rPr>
        <w:t>D</w:t>
      </w:r>
    </w:p>
    <w:p w14:paraId="1E4C3690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>
        <w:t xml:space="preserve">b a 49  </w:t>
      </w:r>
    </w:p>
    <w:p w14:paraId="6CD5E88F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b</w:t>
      </w:r>
      <w:r>
        <w:t xml:space="preserve"> 48</w:t>
      </w:r>
    </w:p>
    <w:p w14:paraId="6547BA45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 w:rsidRPr="00F25E23">
        <w:t xml:space="preserve">A </w:t>
      </w:r>
      <w:r>
        <w:t>a</w:t>
      </w:r>
      <w:r w:rsidRPr="00F25E23">
        <w:t xml:space="preserve"> 4</w:t>
      </w:r>
      <w:r>
        <w:rPr>
          <w:rFonts w:hint="eastAsia"/>
        </w:rPr>
        <w:t>8</w:t>
      </w:r>
      <w:r>
        <w:t xml:space="preserve">  </w:t>
      </w:r>
    </w:p>
    <w:p w14:paraId="0BC1E0E1" w14:textId="77777777" w:rsidR="000F19F5" w:rsidRPr="00587F09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 w:rsidRPr="00F25E23">
        <w:t>A b 4</w:t>
      </w:r>
      <w:r>
        <w:rPr>
          <w:rFonts w:hint="eastAsia"/>
        </w:rPr>
        <w:t>9</w:t>
      </w:r>
    </w:p>
    <w:p w14:paraId="27DCDC39" w14:textId="1F27E249" w:rsidR="000F19F5" w:rsidRDefault="003779BC" w:rsidP="000F19F5">
      <w:r>
        <w:t>21</w:t>
      </w:r>
      <w:r w:rsidR="000F19F5">
        <w:rPr>
          <w:rFonts w:hint="eastAsia"/>
        </w:rPr>
        <w:t>、第</w:t>
      </w:r>
      <w:r w:rsidR="000F19F5">
        <w:rPr>
          <w:rFonts w:hint="eastAsia"/>
        </w:rPr>
        <w:t>4</w:t>
      </w:r>
      <w:r w:rsidR="000F19F5">
        <w:rPr>
          <w:rFonts w:hint="eastAsia"/>
        </w:rPr>
        <w:t>行改成“</w:t>
      </w:r>
      <w:r w:rsidR="000F19F5">
        <w:rPr>
          <w:rFonts w:hint="eastAsia"/>
        </w:rPr>
        <w:t>*a</w:t>
      </w:r>
      <w:r w:rsidR="000F19F5">
        <w:t>=*b</w:t>
      </w:r>
      <w:r w:rsidR="000F19F5">
        <w:rPr>
          <w:rFonts w:hint="eastAsia"/>
        </w:rPr>
        <w:t>”，程序输出结果为：（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）。</w:t>
      </w:r>
      <w:r w:rsidR="000F19F5">
        <w:rPr>
          <w:rFonts w:hint="eastAsia"/>
        </w:rPr>
        <w:t xml:space="preserve"> </w:t>
      </w:r>
      <w:r w:rsidR="000F19F5">
        <w:t xml:space="preserve">  B</w:t>
      </w:r>
    </w:p>
    <w:p w14:paraId="5EF9514B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>
        <w:t xml:space="preserve">B a 49  </w:t>
      </w:r>
    </w:p>
    <w:p w14:paraId="1DB09B3E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>
        <w:t>b a 49</w:t>
      </w:r>
    </w:p>
    <w:p w14:paraId="1B4049B4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 w:rsidRPr="00F25E23">
        <w:t>A b 4</w:t>
      </w:r>
      <w:r>
        <w:rPr>
          <w:rFonts w:hint="eastAsia"/>
        </w:rPr>
        <w:t>8</w:t>
      </w:r>
      <w:r>
        <w:t xml:space="preserve">  </w:t>
      </w:r>
    </w:p>
    <w:p w14:paraId="0C58505E" w14:textId="77777777" w:rsidR="000F19F5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 w:rsidRPr="00F25E23">
        <w:t xml:space="preserve">A </w:t>
      </w:r>
      <w:r>
        <w:t>a</w:t>
      </w:r>
      <w:r w:rsidRPr="00F25E23">
        <w:t xml:space="preserve"> 4</w:t>
      </w:r>
      <w:r>
        <w:rPr>
          <w:rFonts w:hint="eastAsia"/>
        </w:rPr>
        <w:t>9</w:t>
      </w:r>
    </w:p>
    <w:p w14:paraId="330FCEB0" w14:textId="0A799492" w:rsidR="000F19F5" w:rsidRDefault="000F19F5" w:rsidP="000F19F5"/>
    <w:p w14:paraId="75454A80" w14:textId="2CAD2709" w:rsidR="00C06BF7" w:rsidRDefault="00C06BF7" w:rsidP="000F19F5">
      <w:r>
        <w:rPr>
          <w:rFonts w:hint="eastAsia"/>
        </w:rPr>
        <w:t>2</w:t>
      </w:r>
      <w:r>
        <w:rPr>
          <w:rFonts w:hint="eastAsia"/>
        </w:rPr>
        <w:t>、</w:t>
      </w:r>
    </w:p>
    <w:p w14:paraId="0078F3AF" w14:textId="77777777" w:rsidR="000F19F5" w:rsidRDefault="000F19F5" w:rsidP="000F19F5">
      <w:r>
        <w:t>#include&lt;bits/stdc++.h&gt;</w:t>
      </w:r>
    </w:p>
    <w:p w14:paraId="3B292776" w14:textId="77777777" w:rsidR="000F19F5" w:rsidRDefault="000F19F5" w:rsidP="000F19F5">
      <w:r>
        <w:t>using namespace std;</w:t>
      </w:r>
    </w:p>
    <w:p w14:paraId="34DBBE20" w14:textId="77777777" w:rsidR="000F19F5" w:rsidRDefault="000F19F5" w:rsidP="000F19F5">
      <w:r>
        <w:t>int a[40][40];</w:t>
      </w:r>
    </w:p>
    <w:p w14:paraId="6D1991E9" w14:textId="77777777" w:rsidR="000F19F5" w:rsidRDefault="000F19F5" w:rsidP="000F19F5">
      <w:r>
        <w:t>int main() {</w:t>
      </w:r>
    </w:p>
    <w:p w14:paraId="08FF9202" w14:textId="77777777" w:rsidR="000F19F5" w:rsidRDefault="000F19F5" w:rsidP="000F19F5">
      <w:r>
        <w:tab/>
        <w:t>int n,x[1600],y[1600];</w:t>
      </w:r>
    </w:p>
    <w:p w14:paraId="4F90FBAA" w14:textId="77777777" w:rsidR="000F19F5" w:rsidRDefault="000F19F5" w:rsidP="000F19F5">
      <w:r>
        <w:tab/>
        <w:t>scanf("%d",&amp;n);</w:t>
      </w:r>
    </w:p>
    <w:p w14:paraId="081397A8" w14:textId="77777777" w:rsidR="000F19F5" w:rsidRDefault="000F19F5" w:rsidP="000F19F5">
      <w:r>
        <w:tab/>
        <w:t>for(int i=0; i&lt;=n; i++) {</w:t>
      </w:r>
    </w:p>
    <w:p w14:paraId="72ADB4E9" w14:textId="77777777" w:rsidR="000F19F5" w:rsidRDefault="000F19F5" w:rsidP="000F19F5">
      <w:r>
        <w:tab/>
      </w:r>
      <w:r>
        <w:tab/>
        <w:t>a[0][i]=</w:t>
      </w:r>
      <w:r w:rsidRPr="00B36CAC">
        <w:t xml:space="preserve"> 2147483647</w:t>
      </w:r>
      <w:r>
        <w:t>,a[i][0]=</w:t>
      </w:r>
      <w:r w:rsidRPr="00B36CAC">
        <w:t xml:space="preserve"> 2147483647</w:t>
      </w:r>
      <w:r>
        <w:t>;</w:t>
      </w:r>
    </w:p>
    <w:p w14:paraId="0D024748" w14:textId="77777777" w:rsidR="000F19F5" w:rsidRDefault="000F19F5" w:rsidP="000F19F5">
      <w:r>
        <w:tab/>
        <w:t>}</w:t>
      </w:r>
    </w:p>
    <w:p w14:paraId="2B7559B8" w14:textId="77777777" w:rsidR="000F19F5" w:rsidRDefault="000F19F5" w:rsidP="000F19F5">
      <w:r>
        <w:tab/>
        <w:t>a[1][n/2+1]=1;</w:t>
      </w:r>
    </w:p>
    <w:p w14:paraId="4FFFA309" w14:textId="77777777" w:rsidR="000F19F5" w:rsidRDefault="000F19F5" w:rsidP="000F19F5">
      <w:r>
        <w:tab/>
        <w:t>x[1]=1,y[1]=n/2+1;</w:t>
      </w:r>
    </w:p>
    <w:p w14:paraId="1D1E7D25" w14:textId="77777777" w:rsidR="000F19F5" w:rsidRDefault="000F19F5" w:rsidP="000F19F5">
      <w:r>
        <w:lastRenderedPageBreak/>
        <w:tab/>
        <w:t>for(int i=2; i&lt;=n*n; i++) {</w:t>
      </w:r>
    </w:p>
    <w:p w14:paraId="35B3A4FF" w14:textId="77777777" w:rsidR="000F19F5" w:rsidRDefault="000F19F5" w:rsidP="000F19F5">
      <w:r>
        <w:tab/>
      </w:r>
      <w:r>
        <w:tab/>
        <w:t>if(x[i-1]==1&amp;&amp;y[i-1]!=n) {</w:t>
      </w:r>
    </w:p>
    <w:p w14:paraId="47CD9916" w14:textId="77777777" w:rsidR="000F19F5" w:rsidRDefault="000F19F5" w:rsidP="000F19F5">
      <w:r>
        <w:tab/>
      </w:r>
      <w:r>
        <w:tab/>
      </w:r>
      <w:r>
        <w:tab/>
        <w:t>a[n][y[i-1]+1]=i;</w:t>
      </w:r>
    </w:p>
    <w:p w14:paraId="3576C1A7" w14:textId="77777777" w:rsidR="000F19F5" w:rsidRDefault="000F19F5" w:rsidP="000F19F5">
      <w:r>
        <w:tab/>
      </w:r>
      <w:r>
        <w:tab/>
      </w:r>
      <w:r>
        <w:tab/>
        <w:t>x[i]=n,y[i]=y[i-1]+1;</w:t>
      </w:r>
    </w:p>
    <w:p w14:paraId="27EFE349" w14:textId="77777777" w:rsidR="000F19F5" w:rsidRDefault="000F19F5" w:rsidP="000F19F5">
      <w:r>
        <w:tab/>
      </w:r>
      <w:r>
        <w:tab/>
        <w:t>} else if(y[i-1]==n&amp;&amp;x[i-1]!=1) {</w:t>
      </w:r>
    </w:p>
    <w:p w14:paraId="38EF232A" w14:textId="77777777" w:rsidR="000F19F5" w:rsidRDefault="000F19F5" w:rsidP="000F19F5">
      <w:r>
        <w:tab/>
      </w:r>
      <w:r>
        <w:tab/>
      </w:r>
      <w:r>
        <w:tab/>
        <w:t>a[x[i-1]-1][1]=i;</w:t>
      </w:r>
    </w:p>
    <w:p w14:paraId="4924CC36" w14:textId="77777777" w:rsidR="000F19F5" w:rsidRDefault="000F19F5" w:rsidP="000F19F5">
      <w:r>
        <w:tab/>
      </w:r>
      <w:r>
        <w:tab/>
      </w:r>
      <w:r>
        <w:tab/>
        <w:t>x[i]=x[i-1]-1,y[i]=1;</w:t>
      </w:r>
    </w:p>
    <w:p w14:paraId="23BB182C" w14:textId="77777777" w:rsidR="000F19F5" w:rsidRDefault="000F19F5" w:rsidP="000F19F5">
      <w:r>
        <w:tab/>
      </w:r>
      <w:r>
        <w:tab/>
        <w:t>} else if(a[1][n]==i-1) {</w:t>
      </w:r>
    </w:p>
    <w:p w14:paraId="5B9B20AE" w14:textId="77777777" w:rsidR="000F19F5" w:rsidRDefault="000F19F5" w:rsidP="000F19F5">
      <w:r>
        <w:tab/>
      </w:r>
      <w:r>
        <w:tab/>
      </w:r>
      <w:r>
        <w:tab/>
        <w:t>a[2][n]=i;</w:t>
      </w:r>
    </w:p>
    <w:p w14:paraId="6941A51A" w14:textId="77777777" w:rsidR="000F19F5" w:rsidRDefault="000F19F5" w:rsidP="000F19F5">
      <w:r>
        <w:tab/>
      </w:r>
      <w:r>
        <w:tab/>
      </w:r>
      <w:r>
        <w:tab/>
        <w:t>x[i]=2,y[i]=n;</w:t>
      </w:r>
    </w:p>
    <w:p w14:paraId="1667B3E2" w14:textId="77777777" w:rsidR="000F19F5" w:rsidRDefault="000F19F5" w:rsidP="000F19F5">
      <w:r>
        <w:tab/>
      </w:r>
      <w:r>
        <w:tab/>
        <w:t>} else if(x[i-1]!=1&amp;&amp;y[i-1]!=n) {</w:t>
      </w:r>
    </w:p>
    <w:p w14:paraId="236CABFC" w14:textId="77777777" w:rsidR="000F19F5" w:rsidRDefault="000F19F5" w:rsidP="000F19F5">
      <w:r>
        <w:tab/>
      </w:r>
      <w:r>
        <w:tab/>
      </w:r>
      <w:r>
        <w:tab/>
        <w:t>if(a[x[i-1]-1][y[i-1]+1]==0) {</w:t>
      </w:r>
    </w:p>
    <w:p w14:paraId="1B0EB5F2" w14:textId="77777777" w:rsidR="000F19F5" w:rsidRDefault="000F19F5" w:rsidP="000F19F5">
      <w:r>
        <w:tab/>
      </w:r>
      <w:r>
        <w:tab/>
      </w:r>
      <w:r>
        <w:tab/>
      </w:r>
      <w:r>
        <w:tab/>
        <w:t>a[x[i-1]-1][y[i-1]+1]=i;</w:t>
      </w:r>
    </w:p>
    <w:p w14:paraId="1E66BEC3" w14:textId="77777777" w:rsidR="000F19F5" w:rsidRDefault="000F19F5" w:rsidP="000F19F5">
      <w:r>
        <w:tab/>
      </w:r>
      <w:r>
        <w:tab/>
      </w:r>
      <w:r>
        <w:tab/>
      </w:r>
      <w:r>
        <w:tab/>
        <w:t>x[i]=x[i-1]-1,y[i]=y[i-1]+1;</w:t>
      </w:r>
    </w:p>
    <w:p w14:paraId="66B0FB01" w14:textId="77777777" w:rsidR="000F19F5" w:rsidRDefault="000F19F5" w:rsidP="000F19F5">
      <w:r>
        <w:tab/>
      </w:r>
      <w:r>
        <w:tab/>
      </w:r>
      <w:r>
        <w:tab/>
        <w:t>} else {</w:t>
      </w:r>
    </w:p>
    <w:p w14:paraId="2E9A5019" w14:textId="77777777" w:rsidR="000F19F5" w:rsidRDefault="000F19F5" w:rsidP="000F19F5">
      <w:r>
        <w:tab/>
      </w:r>
      <w:r>
        <w:tab/>
      </w:r>
      <w:r>
        <w:tab/>
      </w:r>
      <w:r>
        <w:tab/>
        <w:t>a[x[i-1]+1][y[i-1]]=i;</w:t>
      </w:r>
    </w:p>
    <w:p w14:paraId="70FF96C9" w14:textId="77777777" w:rsidR="000F19F5" w:rsidRDefault="000F19F5" w:rsidP="000F19F5">
      <w:r>
        <w:tab/>
      </w:r>
      <w:r>
        <w:tab/>
      </w:r>
      <w:r>
        <w:tab/>
      </w:r>
      <w:r>
        <w:tab/>
        <w:t>x[i]=x[i-1]+1,y[i]=y[i-1];</w:t>
      </w:r>
    </w:p>
    <w:p w14:paraId="184896B5" w14:textId="77777777" w:rsidR="000F19F5" w:rsidRDefault="000F19F5" w:rsidP="000F19F5">
      <w:r>
        <w:tab/>
      </w:r>
      <w:r>
        <w:tab/>
      </w:r>
      <w:r>
        <w:tab/>
        <w:t>}</w:t>
      </w:r>
    </w:p>
    <w:p w14:paraId="33CA50A2" w14:textId="77777777" w:rsidR="000F19F5" w:rsidRDefault="000F19F5" w:rsidP="000F19F5">
      <w:r>
        <w:tab/>
      </w:r>
      <w:r>
        <w:tab/>
        <w:t>}</w:t>
      </w:r>
    </w:p>
    <w:p w14:paraId="73841723" w14:textId="77777777" w:rsidR="000F19F5" w:rsidRDefault="000F19F5" w:rsidP="000F19F5">
      <w:r>
        <w:tab/>
        <w:t>}</w:t>
      </w:r>
    </w:p>
    <w:p w14:paraId="2D789413" w14:textId="77777777" w:rsidR="000F19F5" w:rsidRDefault="000F19F5" w:rsidP="000F19F5">
      <w:r>
        <w:tab/>
        <w:t>for(int j=1; j&lt;=n; j++)</w:t>
      </w:r>
    </w:p>
    <w:p w14:paraId="05D56836" w14:textId="77777777" w:rsidR="000F19F5" w:rsidRDefault="000F19F5" w:rsidP="000F19F5">
      <w:r>
        <w:tab/>
      </w:r>
      <w:r>
        <w:tab/>
        <w:t>printf("%d ",a[3][j]);</w:t>
      </w:r>
    </w:p>
    <w:p w14:paraId="670B81C8" w14:textId="77777777" w:rsidR="000F19F5" w:rsidRDefault="000F19F5" w:rsidP="000F19F5">
      <w:r>
        <w:tab/>
        <w:t>return 0;</w:t>
      </w:r>
    </w:p>
    <w:p w14:paraId="3F7ECF44" w14:textId="77777777" w:rsidR="000F19F5" w:rsidRDefault="000F19F5" w:rsidP="000F19F5">
      <w:r>
        <w:t>}</w:t>
      </w:r>
    </w:p>
    <w:p w14:paraId="7EE235F9" w14:textId="227C0F9B" w:rsidR="000F19F5" w:rsidRDefault="003779BC" w:rsidP="000F19F5">
      <w:r>
        <w:t>22</w:t>
      </w:r>
      <w:r w:rsidR="000F19F5">
        <w:rPr>
          <w:rFonts w:hint="eastAsia"/>
        </w:rPr>
        <w:t>、</w:t>
      </w:r>
      <w:r w:rsidR="000F19F5" w:rsidRPr="00B36CAC">
        <w:t>2147483647</w:t>
      </w:r>
      <w:r w:rsidR="000F19F5">
        <w:rPr>
          <w:rFonts w:hint="eastAsia"/>
        </w:rPr>
        <w:t>是</w:t>
      </w:r>
      <w:r w:rsidR="000F19F5">
        <w:rPr>
          <w:rFonts w:hint="eastAsia"/>
        </w:rPr>
        <w:t>int</w:t>
      </w:r>
      <w:r w:rsidR="000F19F5">
        <w:rPr>
          <w:rFonts w:hint="eastAsia"/>
        </w:rPr>
        <w:t>范围内最大的合数。（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否</w:t>
      </w:r>
    </w:p>
    <w:p w14:paraId="473D7C3B" w14:textId="0C6F7E03" w:rsidR="000F19F5" w:rsidRDefault="000F19F5" w:rsidP="000F19F5">
      <w:r>
        <w:rPr>
          <w:rFonts w:hint="eastAsia"/>
        </w:rPr>
        <w:t>2</w:t>
      </w:r>
      <w:r w:rsidR="003779BC">
        <w:t>3</w:t>
      </w:r>
      <w:r>
        <w:rPr>
          <w:rFonts w:hint="eastAsia"/>
        </w:rPr>
        <w:t>、第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i=0</w:t>
      </w:r>
      <w:r>
        <w:rPr>
          <w:rFonts w:hint="eastAsia"/>
        </w:rPr>
        <w:t>改为</w:t>
      </w:r>
      <w:r>
        <w:rPr>
          <w:rFonts w:hint="eastAsia"/>
        </w:rPr>
        <w:t>i=1</w:t>
      </w:r>
      <w:r>
        <w:rPr>
          <w:rFonts w:hint="eastAsia"/>
        </w:rPr>
        <w:t>，不影响输出结果。（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</w:p>
    <w:p w14:paraId="1CD3B722" w14:textId="4FE4569B" w:rsidR="000F19F5" w:rsidRDefault="003779BC" w:rsidP="000F19F5">
      <w:r>
        <w:t>24</w:t>
      </w:r>
      <w:r w:rsidR="000F19F5">
        <w:rPr>
          <w:rFonts w:hint="eastAsia"/>
        </w:rPr>
        <w:t>、对于任意输入，</w:t>
      </w:r>
      <w:r w:rsidR="000F19F5">
        <w:rPr>
          <w:rFonts w:hint="eastAsia"/>
        </w:rPr>
        <w:t>a</w:t>
      </w:r>
      <w:r w:rsidR="000F19F5">
        <w:t>[1][1]</w:t>
      </w:r>
      <w:r w:rsidR="000F19F5">
        <w:rPr>
          <w:rFonts w:hint="eastAsia"/>
        </w:rPr>
        <w:t>一定为</w:t>
      </w:r>
      <w:r w:rsidR="000F19F5">
        <w:rPr>
          <w:rFonts w:hint="eastAsia"/>
        </w:rPr>
        <w:t>1</w:t>
      </w:r>
      <w:r w:rsidR="000F19F5">
        <w:rPr>
          <w:rFonts w:hint="eastAsia"/>
        </w:rPr>
        <w:t>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）否</w:t>
      </w:r>
    </w:p>
    <w:p w14:paraId="012542B6" w14:textId="33ED5BE5" w:rsidR="000F19F5" w:rsidRDefault="003779BC" w:rsidP="000F19F5">
      <w:r>
        <w:t>25</w:t>
      </w:r>
      <w:r w:rsidR="000F19F5">
        <w:rPr>
          <w:rFonts w:hint="eastAsia"/>
        </w:rPr>
        <w:t>、对于任意输入，程序输出的序列数字一定不同。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）是</w:t>
      </w:r>
    </w:p>
    <w:p w14:paraId="0D7CEBCE" w14:textId="1400F60C" w:rsidR="000F19F5" w:rsidRDefault="003779BC" w:rsidP="000F19F5">
      <w:r>
        <w:t>26</w:t>
      </w:r>
      <w:r w:rsidR="000F19F5">
        <w:rPr>
          <w:rFonts w:hint="eastAsia"/>
        </w:rPr>
        <w:t>、</w:t>
      </w:r>
      <w:r w:rsidR="000F19F5">
        <w:rPr>
          <w:rFonts w:hint="eastAsia"/>
        </w:rPr>
        <w:t>n</w:t>
      </w:r>
      <w:r w:rsidR="000F19F5">
        <w:rPr>
          <w:rFonts w:hint="eastAsia"/>
        </w:rPr>
        <w:t>为</w:t>
      </w:r>
      <w:r w:rsidR="000F19F5">
        <w:rPr>
          <w:rFonts w:hint="eastAsia"/>
        </w:rPr>
        <w:t>3</w:t>
      </w:r>
      <w:r w:rsidR="000F19F5">
        <w:rPr>
          <w:rFonts w:hint="eastAsia"/>
        </w:rPr>
        <w:t>，程序输出结果为：（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）。</w:t>
      </w:r>
      <w:r w:rsidR="000F19F5">
        <w:rPr>
          <w:rFonts w:hint="eastAsia"/>
        </w:rPr>
        <w:t xml:space="preserve"> </w:t>
      </w:r>
      <w:r w:rsidR="000F19F5">
        <w:t xml:space="preserve">  </w:t>
      </w:r>
      <w:r w:rsidR="000F19F5">
        <w:rPr>
          <w:rFonts w:hint="eastAsia"/>
        </w:rPr>
        <w:t>D</w:t>
      </w:r>
    </w:p>
    <w:p w14:paraId="0C6EED58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3</w:t>
      </w:r>
      <w:r>
        <w:t xml:space="preserve">  </w:t>
      </w:r>
    </w:p>
    <w:p w14:paraId="16940E18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2</w:t>
      </w:r>
    </w:p>
    <w:p w14:paraId="48ED64A1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3</w:t>
      </w:r>
      <w:r>
        <w:t xml:space="preserve">  </w:t>
      </w:r>
    </w:p>
    <w:p w14:paraId="563A55A2" w14:textId="77777777" w:rsidR="000F19F5" w:rsidRPr="00587F09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2</w:t>
      </w:r>
    </w:p>
    <w:p w14:paraId="16F4019E" w14:textId="5504174E" w:rsidR="000F19F5" w:rsidRDefault="003779BC" w:rsidP="000F19F5">
      <w:r>
        <w:t>27</w:t>
      </w:r>
      <w:r w:rsidR="000F19F5">
        <w:rPr>
          <w:rFonts w:hint="eastAsia"/>
        </w:rPr>
        <w:t>、</w:t>
      </w:r>
      <w:r w:rsidR="000F19F5">
        <w:rPr>
          <w:rFonts w:hint="eastAsia"/>
        </w:rPr>
        <w:t>n</w:t>
      </w:r>
      <w:r w:rsidR="000F19F5">
        <w:rPr>
          <w:rFonts w:hint="eastAsia"/>
        </w:rPr>
        <w:t>为</w:t>
      </w:r>
      <w:r w:rsidR="000F19F5">
        <w:rPr>
          <w:rFonts w:hint="eastAsia"/>
        </w:rPr>
        <w:t>5</w:t>
      </w:r>
      <w:r w:rsidR="000F19F5">
        <w:rPr>
          <w:rFonts w:hint="eastAsia"/>
        </w:rPr>
        <w:t>，程序输出结果为：（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）。</w:t>
      </w:r>
      <w:r w:rsidR="000F19F5">
        <w:rPr>
          <w:rFonts w:hint="eastAsia"/>
        </w:rPr>
        <w:t xml:space="preserve"> </w:t>
      </w:r>
      <w:r w:rsidR="000F19F5">
        <w:t xml:space="preserve">  B</w:t>
      </w:r>
    </w:p>
    <w:p w14:paraId="29EED51B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5</w:t>
      </w:r>
      <w:r w:rsidRPr="009D3950">
        <w:t xml:space="preserve"> 6 </w:t>
      </w:r>
      <w:r>
        <w:rPr>
          <w:rFonts w:hint="eastAsia"/>
        </w:rPr>
        <w:t>7</w:t>
      </w:r>
      <w:r w:rsidRPr="009D3950">
        <w:t xml:space="preserve"> </w:t>
      </w:r>
      <w:r>
        <w:rPr>
          <w:rFonts w:hint="eastAsia"/>
        </w:rPr>
        <w:t>1</w:t>
      </w:r>
      <w:r w:rsidRPr="009D3950">
        <w:t xml:space="preserve"> </w:t>
      </w:r>
      <w:r>
        <w:rPr>
          <w:rFonts w:hint="eastAsia"/>
        </w:rPr>
        <w:t>4</w:t>
      </w:r>
      <w:r>
        <w:t xml:space="preserve">  </w:t>
      </w:r>
    </w:p>
    <w:p w14:paraId="4A7223F5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 w:rsidRPr="009D3950">
        <w:t>4 6 13 20 22</w:t>
      </w:r>
    </w:p>
    <w:p w14:paraId="17DA3BDB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9D3950">
        <w:t xml:space="preserve"> 6 </w:t>
      </w:r>
      <w:r>
        <w:rPr>
          <w:rFonts w:hint="eastAsia"/>
        </w:rPr>
        <w:t>9</w:t>
      </w:r>
      <w:r w:rsidRPr="009D3950">
        <w:t xml:space="preserve"> </w:t>
      </w:r>
      <w:r>
        <w:rPr>
          <w:rFonts w:hint="eastAsia"/>
        </w:rPr>
        <w:t>18</w:t>
      </w:r>
      <w:r w:rsidRPr="009D3950">
        <w:t xml:space="preserve"> </w:t>
      </w:r>
      <w:r>
        <w:rPr>
          <w:rFonts w:hint="eastAsia"/>
        </w:rPr>
        <w:t>12</w:t>
      </w:r>
      <w:r>
        <w:t xml:space="preserve">  </w:t>
      </w:r>
    </w:p>
    <w:p w14:paraId="2A370FD6" w14:textId="77777777" w:rsidR="000F19F5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 w:rsidRPr="009D3950">
        <w:t xml:space="preserve">4 </w:t>
      </w:r>
      <w:r>
        <w:rPr>
          <w:rFonts w:hint="eastAsia"/>
        </w:rPr>
        <w:t>10</w:t>
      </w:r>
      <w:r w:rsidRPr="009D3950">
        <w:t xml:space="preserve"> </w:t>
      </w:r>
      <w:r>
        <w:rPr>
          <w:rFonts w:hint="eastAsia"/>
        </w:rPr>
        <w:t>6</w:t>
      </w:r>
      <w:r w:rsidRPr="009D3950">
        <w:t xml:space="preserve"> </w:t>
      </w:r>
      <w:r>
        <w:rPr>
          <w:rFonts w:hint="eastAsia"/>
        </w:rPr>
        <w:t>1</w:t>
      </w:r>
      <w:r w:rsidRPr="009D3950">
        <w:t xml:space="preserve">0 </w:t>
      </w:r>
      <w:r>
        <w:rPr>
          <w:rFonts w:hint="eastAsia"/>
        </w:rPr>
        <w:t>3</w:t>
      </w:r>
      <w:r w:rsidRPr="009D3950">
        <w:t>2</w:t>
      </w:r>
    </w:p>
    <w:p w14:paraId="74C6D82F" w14:textId="77777777" w:rsidR="000F19F5" w:rsidRDefault="000F19F5" w:rsidP="000F19F5"/>
    <w:p w14:paraId="0B60709F" w14:textId="77777777" w:rsidR="000F19F5" w:rsidRDefault="000F19F5" w:rsidP="000F19F5">
      <w:r>
        <w:rPr>
          <w:rFonts w:hint="eastAsia"/>
        </w:rPr>
        <w:t>3</w:t>
      </w:r>
      <w:r>
        <w:rPr>
          <w:rFonts w:hint="eastAsia"/>
        </w:rPr>
        <w:t>、</w:t>
      </w:r>
    </w:p>
    <w:p w14:paraId="0DCD4CD2" w14:textId="77777777" w:rsidR="000F19F5" w:rsidRDefault="000F19F5" w:rsidP="000F19F5">
      <w:r>
        <w:rPr>
          <w:rFonts w:hint="eastAsia"/>
        </w:rPr>
        <w:t>1</w:t>
      </w:r>
      <w:r>
        <w:t xml:space="preserve"> #include &lt;bits/stdc++.h&gt;</w:t>
      </w:r>
    </w:p>
    <w:p w14:paraId="1808CB97" w14:textId="77777777" w:rsidR="000F19F5" w:rsidRDefault="000F19F5" w:rsidP="000F19F5">
      <w:r>
        <w:rPr>
          <w:rFonts w:hint="eastAsia"/>
        </w:rPr>
        <w:t>2</w:t>
      </w:r>
      <w:r>
        <w:t xml:space="preserve"> using namespace std;</w:t>
      </w:r>
    </w:p>
    <w:p w14:paraId="24771548" w14:textId="77777777" w:rsidR="000F19F5" w:rsidRDefault="000F19F5" w:rsidP="000F19F5">
      <w:r>
        <w:rPr>
          <w:rFonts w:hint="eastAsia"/>
        </w:rPr>
        <w:t>3</w:t>
      </w:r>
      <w:r>
        <w:t xml:space="preserve"> vector&lt;char&gt; v;</w:t>
      </w:r>
    </w:p>
    <w:p w14:paraId="07783231" w14:textId="77777777" w:rsidR="000F19F5" w:rsidRDefault="000F19F5" w:rsidP="000F19F5">
      <w:r>
        <w:rPr>
          <w:rFonts w:hint="eastAsia"/>
        </w:rPr>
        <w:t>4</w:t>
      </w:r>
      <w:r>
        <w:t xml:space="preserve"> stack&lt;char&gt; path;</w:t>
      </w:r>
    </w:p>
    <w:p w14:paraId="292A3CC5" w14:textId="77777777" w:rsidR="000F19F5" w:rsidRDefault="000F19F5" w:rsidP="000F19F5">
      <w:r>
        <w:rPr>
          <w:rFonts w:hint="eastAsia"/>
        </w:rPr>
        <w:lastRenderedPageBreak/>
        <w:t>5</w:t>
      </w:r>
      <w:r>
        <w:t xml:space="preserve"> list&lt;char&gt; adj[1000];</w:t>
      </w:r>
    </w:p>
    <w:p w14:paraId="546A2988" w14:textId="77777777" w:rsidR="000F19F5" w:rsidRDefault="000F19F5" w:rsidP="000F19F5">
      <w:r>
        <w:rPr>
          <w:rFonts w:hint="eastAsia"/>
        </w:rPr>
        <w:t>6</w:t>
      </w:r>
      <w:r>
        <w:t xml:space="preserve"> void trav(int start) {</w:t>
      </w:r>
    </w:p>
    <w:p w14:paraId="07C829B1" w14:textId="77777777" w:rsidR="000F19F5" w:rsidRDefault="000F19F5" w:rsidP="000F19F5">
      <w:r>
        <w:rPr>
          <w:rFonts w:hint="eastAsia"/>
        </w:rPr>
        <w:t>7</w:t>
      </w:r>
      <w:r>
        <w:tab/>
        <w:t>path.push(start);</w:t>
      </w:r>
    </w:p>
    <w:p w14:paraId="24F41244" w14:textId="77777777" w:rsidR="000F19F5" w:rsidRDefault="000F19F5" w:rsidP="000F19F5">
      <w:r>
        <w:rPr>
          <w:rFonts w:hint="eastAsia"/>
        </w:rPr>
        <w:t>8</w:t>
      </w:r>
      <w:r>
        <w:tab/>
        <w:t>while(path.size()) {</w:t>
      </w:r>
    </w:p>
    <w:p w14:paraId="426D7F90" w14:textId="77777777" w:rsidR="000F19F5" w:rsidRDefault="000F19F5" w:rsidP="000F19F5">
      <w:r>
        <w:rPr>
          <w:rFonts w:hint="eastAsia"/>
        </w:rPr>
        <w:t>9</w:t>
      </w:r>
      <w:r>
        <w:tab/>
      </w:r>
      <w:r>
        <w:tab/>
        <w:t>char top = path.top();</w:t>
      </w:r>
    </w:p>
    <w:p w14:paraId="7DC38E60" w14:textId="77777777" w:rsidR="000F19F5" w:rsidRDefault="000F19F5" w:rsidP="000F19F5">
      <w:r>
        <w:rPr>
          <w:rFonts w:hint="eastAsia"/>
        </w:rPr>
        <w:t>10</w:t>
      </w:r>
      <w:r>
        <w:tab/>
      </w:r>
      <w:r>
        <w:tab/>
        <w:t>if(adj[top].size()) {</w:t>
      </w:r>
    </w:p>
    <w:p w14:paraId="5239FBA0" w14:textId="77777777" w:rsidR="000F19F5" w:rsidRDefault="000F19F5" w:rsidP="000F19F5">
      <w:r>
        <w:rPr>
          <w:rFonts w:hint="eastAsia"/>
        </w:rPr>
        <w:t>11</w:t>
      </w:r>
      <w:r>
        <w:tab/>
      </w:r>
      <w:r>
        <w:tab/>
      </w:r>
      <w:r>
        <w:tab/>
        <w:t>path.push(adj[top].back());</w:t>
      </w:r>
    </w:p>
    <w:p w14:paraId="1577019E" w14:textId="77777777" w:rsidR="000F19F5" w:rsidRDefault="000F19F5" w:rsidP="000F19F5">
      <w:r>
        <w:rPr>
          <w:rFonts w:hint="eastAsia"/>
        </w:rPr>
        <w:t>12</w:t>
      </w:r>
      <w:r>
        <w:tab/>
      </w:r>
      <w:r>
        <w:tab/>
      </w:r>
      <w:r>
        <w:tab/>
        <w:t>adj[adj[top].back()].remove(top);</w:t>
      </w:r>
    </w:p>
    <w:p w14:paraId="1185D1BC" w14:textId="77777777" w:rsidR="000F19F5" w:rsidRDefault="000F19F5" w:rsidP="000F19F5">
      <w:r>
        <w:rPr>
          <w:rFonts w:hint="eastAsia"/>
        </w:rPr>
        <w:t>13</w:t>
      </w:r>
      <w:r>
        <w:tab/>
      </w:r>
      <w:r>
        <w:tab/>
      </w:r>
      <w:r>
        <w:tab/>
        <w:t>adj[top].pop_back();</w:t>
      </w:r>
    </w:p>
    <w:p w14:paraId="55CBC9C6" w14:textId="77777777" w:rsidR="000F19F5" w:rsidRDefault="000F19F5" w:rsidP="000F19F5">
      <w:r>
        <w:rPr>
          <w:rFonts w:hint="eastAsia"/>
        </w:rPr>
        <w:t>14</w:t>
      </w:r>
      <w:r>
        <w:tab/>
      </w:r>
      <w:r>
        <w:tab/>
        <w:t>} else {</w:t>
      </w:r>
    </w:p>
    <w:p w14:paraId="06089EC7" w14:textId="77777777" w:rsidR="000F19F5" w:rsidRDefault="000F19F5" w:rsidP="000F19F5">
      <w:r>
        <w:rPr>
          <w:rFonts w:hint="eastAsia"/>
        </w:rPr>
        <w:t>15</w:t>
      </w:r>
      <w:r>
        <w:tab/>
      </w:r>
      <w:r>
        <w:tab/>
      </w:r>
      <w:r>
        <w:tab/>
        <w:t>v.push_back(top);</w:t>
      </w:r>
    </w:p>
    <w:p w14:paraId="13BFF6B6" w14:textId="77777777" w:rsidR="000F19F5" w:rsidRDefault="000F19F5" w:rsidP="000F19F5">
      <w:r>
        <w:rPr>
          <w:rFonts w:hint="eastAsia"/>
        </w:rPr>
        <w:t>16</w:t>
      </w:r>
      <w:r>
        <w:tab/>
      </w:r>
      <w:r>
        <w:tab/>
      </w:r>
      <w:r>
        <w:tab/>
        <w:t>path.pop();</w:t>
      </w:r>
    </w:p>
    <w:p w14:paraId="4668635B" w14:textId="77777777" w:rsidR="000F19F5" w:rsidRDefault="000F19F5" w:rsidP="000F19F5">
      <w:r>
        <w:rPr>
          <w:rFonts w:hint="eastAsia"/>
        </w:rPr>
        <w:t>17</w:t>
      </w:r>
      <w:r>
        <w:tab/>
      </w:r>
      <w:r>
        <w:tab/>
        <w:t>}</w:t>
      </w:r>
    </w:p>
    <w:p w14:paraId="2DB87F96" w14:textId="77777777" w:rsidR="000F19F5" w:rsidRDefault="000F19F5" w:rsidP="000F19F5">
      <w:r>
        <w:rPr>
          <w:rFonts w:hint="eastAsia"/>
        </w:rPr>
        <w:t>18</w:t>
      </w:r>
      <w:r>
        <w:tab/>
        <w:t>}</w:t>
      </w:r>
    </w:p>
    <w:p w14:paraId="1A037C0E" w14:textId="77777777" w:rsidR="000F19F5" w:rsidRDefault="000F19F5" w:rsidP="000F19F5">
      <w:r>
        <w:rPr>
          <w:rFonts w:hint="eastAsia"/>
        </w:rPr>
        <w:t>19</w:t>
      </w:r>
      <w:r>
        <w:t xml:space="preserve"> }</w:t>
      </w:r>
    </w:p>
    <w:p w14:paraId="12BAE168" w14:textId="77777777" w:rsidR="000F19F5" w:rsidRDefault="000F19F5" w:rsidP="000F19F5">
      <w:r>
        <w:rPr>
          <w:rFonts w:hint="eastAsia"/>
        </w:rPr>
        <w:t>20</w:t>
      </w:r>
      <w:r>
        <w:t xml:space="preserve"> int main() {</w:t>
      </w:r>
    </w:p>
    <w:p w14:paraId="26660EBA" w14:textId="77777777" w:rsidR="000F19F5" w:rsidRDefault="000F19F5" w:rsidP="000F19F5">
      <w:r>
        <w:rPr>
          <w:rFonts w:hint="eastAsia"/>
        </w:rPr>
        <w:t>21</w:t>
      </w:r>
      <w:r>
        <w:tab/>
        <w:t>int n;</w:t>
      </w:r>
    </w:p>
    <w:p w14:paraId="344FB509" w14:textId="77777777" w:rsidR="000F19F5" w:rsidRDefault="000F19F5" w:rsidP="000F19F5">
      <w:r>
        <w:rPr>
          <w:rFonts w:hint="eastAsia"/>
        </w:rPr>
        <w:t>22</w:t>
      </w:r>
      <w:r>
        <w:tab/>
        <w:t>cin &gt;&gt; n;</w:t>
      </w:r>
    </w:p>
    <w:p w14:paraId="70E0EE56" w14:textId="77777777" w:rsidR="000F19F5" w:rsidRDefault="000F19F5" w:rsidP="000F19F5">
      <w:r>
        <w:rPr>
          <w:rFonts w:hint="eastAsia"/>
        </w:rPr>
        <w:t>23</w:t>
      </w:r>
      <w:r>
        <w:tab/>
        <w:t>while(n--) {</w:t>
      </w:r>
    </w:p>
    <w:p w14:paraId="002451CE" w14:textId="77777777" w:rsidR="000F19F5" w:rsidRDefault="000F19F5" w:rsidP="000F19F5">
      <w:r>
        <w:rPr>
          <w:rFonts w:hint="eastAsia"/>
        </w:rPr>
        <w:t>24</w:t>
      </w:r>
      <w:r>
        <w:tab/>
      </w:r>
      <w:r>
        <w:tab/>
        <w:t>char c1, c2;</w:t>
      </w:r>
    </w:p>
    <w:p w14:paraId="0C63095B" w14:textId="77777777" w:rsidR="000F19F5" w:rsidRDefault="000F19F5" w:rsidP="000F19F5">
      <w:r>
        <w:rPr>
          <w:rFonts w:hint="eastAsia"/>
        </w:rPr>
        <w:t>25</w:t>
      </w:r>
      <w:r>
        <w:tab/>
      </w:r>
      <w:r>
        <w:tab/>
        <w:t>cin &gt;&gt; c1 &gt;&gt; c2;</w:t>
      </w:r>
    </w:p>
    <w:p w14:paraId="4E6AA068" w14:textId="77777777" w:rsidR="000F19F5" w:rsidRDefault="000F19F5" w:rsidP="000F19F5">
      <w:r>
        <w:rPr>
          <w:rFonts w:hint="eastAsia"/>
        </w:rPr>
        <w:t>26</w:t>
      </w:r>
      <w:r>
        <w:tab/>
      </w:r>
      <w:r>
        <w:tab/>
        <w:t>adj[c1].push_back(c2);</w:t>
      </w:r>
    </w:p>
    <w:p w14:paraId="6B988E69" w14:textId="77777777" w:rsidR="000F19F5" w:rsidRDefault="000F19F5" w:rsidP="000F19F5">
      <w:r>
        <w:rPr>
          <w:rFonts w:hint="eastAsia"/>
        </w:rPr>
        <w:t>27</w:t>
      </w:r>
      <w:r>
        <w:tab/>
      </w:r>
      <w:r>
        <w:tab/>
        <w:t>adj[c2].push_back(c1);</w:t>
      </w:r>
    </w:p>
    <w:p w14:paraId="569C3E7D" w14:textId="77777777" w:rsidR="000F19F5" w:rsidRDefault="000F19F5" w:rsidP="000F19F5">
      <w:r>
        <w:rPr>
          <w:rFonts w:hint="eastAsia"/>
        </w:rPr>
        <w:t>28</w:t>
      </w:r>
      <w:r>
        <w:tab/>
        <w:t>}</w:t>
      </w:r>
    </w:p>
    <w:p w14:paraId="4316346D" w14:textId="77777777" w:rsidR="000F19F5" w:rsidRDefault="000F19F5" w:rsidP="000F19F5">
      <w:r>
        <w:rPr>
          <w:rFonts w:hint="eastAsia"/>
        </w:rPr>
        <w:t>29</w:t>
      </w:r>
      <w:r>
        <w:tab/>
        <w:t>int even = 0, odd = 0, start = 'a';</w:t>
      </w:r>
    </w:p>
    <w:p w14:paraId="45E60C78" w14:textId="77777777" w:rsidR="000F19F5" w:rsidRDefault="000F19F5" w:rsidP="000F19F5">
      <w:r>
        <w:rPr>
          <w:rFonts w:hint="eastAsia"/>
        </w:rPr>
        <w:t>30</w:t>
      </w:r>
      <w:r>
        <w:tab/>
        <w:t>for(int i = 'z'; i &gt;= 'A'; i--) {</w:t>
      </w:r>
    </w:p>
    <w:p w14:paraId="25792D63" w14:textId="77777777" w:rsidR="000F19F5" w:rsidRDefault="000F19F5" w:rsidP="000F19F5">
      <w:r>
        <w:rPr>
          <w:rFonts w:hint="eastAsia"/>
        </w:rPr>
        <w:t>31</w:t>
      </w:r>
      <w:r>
        <w:tab/>
      </w:r>
      <w:r>
        <w:tab/>
        <w:t>if(adj[i].size()%2) {</w:t>
      </w:r>
    </w:p>
    <w:p w14:paraId="34CF07FB" w14:textId="77777777" w:rsidR="000F19F5" w:rsidRDefault="000F19F5" w:rsidP="000F19F5">
      <w:r>
        <w:rPr>
          <w:rFonts w:hint="eastAsia"/>
        </w:rPr>
        <w:t>32</w:t>
      </w:r>
      <w:r>
        <w:tab/>
      </w:r>
      <w:r>
        <w:tab/>
      </w:r>
      <w:r>
        <w:tab/>
        <w:t>odd++;</w:t>
      </w:r>
    </w:p>
    <w:p w14:paraId="0571F9EF" w14:textId="77777777" w:rsidR="000F19F5" w:rsidRDefault="000F19F5" w:rsidP="000F19F5">
      <w:r>
        <w:rPr>
          <w:rFonts w:hint="eastAsia"/>
        </w:rPr>
        <w:t>33</w:t>
      </w:r>
      <w:r>
        <w:tab/>
      </w:r>
      <w:r>
        <w:tab/>
      </w:r>
      <w:r>
        <w:tab/>
        <w:t>start=i;</w:t>
      </w:r>
    </w:p>
    <w:p w14:paraId="008DFFD3" w14:textId="77777777" w:rsidR="000F19F5" w:rsidRDefault="000F19F5" w:rsidP="000F19F5">
      <w:r>
        <w:rPr>
          <w:rFonts w:hint="eastAsia"/>
        </w:rPr>
        <w:t>34</w:t>
      </w:r>
      <w:r>
        <w:tab/>
      </w:r>
      <w:r>
        <w:tab/>
        <w:t>} else</w:t>
      </w:r>
    </w:p>
    <w:p w14:paraId="629BE564" w14:textId="77777777" w:rsidR="000F19F5" w:rsidRDefault="000F19F5" w:rsidP="000F19F5">
      <w:r>
        <w:rPr>
          <w:rFonts w:hint="eastAsia"/>
        </w:rPr>
        <w:t>35</w:t>
      </w:r>
      <w:r>
        <w:tab/>
      </w:r>
      <w:r>
        <w:tab/>
      </w:r>
      <w:r>
        <w:tab/>
        <w:t>even++;</w:t>
      </w:r>
    </w:p>
    <w:p w14:paraId="11BC1FD3" w14:textId="77777777" w:rsidR="000F19F5" w:rsidRDefault="000F19F5" w:rsidP="000F19F5">
      <w:r>
        <w:rPr>
          <w:rFonts w:hint="eastAsia"/>
        </w:rPr>
        <w:t>36</w:t>
      </w:r>
      <w:r>
        <w:tab/>
        <w:t>}</w:t>
      </w:r>
    </w:p>
    <w:p w14:paraId="791D8F35" w14:textId="77777777" w:rsidR="000F19F5" w:rsidRDefault="000F19F5" w:rsidP="000F19F5">
      <w:r>
        <w:rPr>
          <w:rFonts w:hint="eastAsia"/>
        </w:rPr>
        <w:t>37</w:t>
      </w:r>
      <w:r>
        <w:tab/>
        <w:t>if(odd==0||odd==2) {</w:t>
      </w:r>
    </w:p>
    <w:p w14:paraId="7E0BCEE0" w14:textId="77777777" w:rsidR="000F19F5" w:rsidRDefault="000F19F5" w:rsidP="000F19F5">
      <w:r>
        <w:rPr>
          <w:rFonts w:hint="eastAsia"/>
        </w:rPr>
        <w:t>38</w:t>
      </w:r>
      <w:r>
        <w:tab/>
      </w:r>
      <w:r>
        <w:tab/>
        <w:t>trav(start);</w:t>
      </w:r>
    </w:p>
    <w:p w14:paraId="260C5380" w14:textId="77777777" w:rsidR="000F19F5" w:rsidRDefault="000F19F5" w:rsidP="000F19F5">
      <w:r>
        <w:rPr>
          <w:rFonts w:hint="eastAsia"/>
        </w:rPr>
        <w:t>39</w:t>
      </w:r>
      <w:r>
        <w:tab/>
      </w:r>
      <w:r>
        <w:tab/>
        <w:t>for(int i = v.size()-1; i &gt;= 0; i--)</w:t>
      </w:r>
    </w:p>
    <w:p w14:paraId="41EC0D2C" w14:textId="77777777" w:rsidR="000F19F5" w:rsidRDefault="000F19F5" w:rsidP="000F19F5">
      <w:r>
        <w:rPr>
          <w:rFonts w:hint="eastAsia"/>
        </w:rPr>
        <w:t>40</w:t>
      </w:r>
      <w:r>
        <w:tab/>
      </w:r>
      <w:r>
        <w:tab/>
      </w:r>
      <w:r>
        <w:tab/>
        <w:t>cout &lt;&lt; char(v[i]);</w:t>
      </w:r>
    </w:p>
    <w:p w14:paraId="17C22941" w14:textId="77777777" w:rsidR="000F19F5" w:rsidRDefault="000F19F5" w:rsidP="000F19F5">
      <w:r>
        <w:rPr>
          <w:rFonts w:hint="eastAsia"/>
        </w:rPr>
        <w:t>41</w:t>
      </w:r>
      <w:r>
        <w:tab/>
      </w:r>
      <w:r>
        <w:tab/>
        <w:t>cout &lt;&lt; endl;</w:t>
      </w:r>
    </w:p>
    <w:p w14:paraId="0EB5550B" w14:textId="77777777" w:rsidR="000F19F5" w:rsidRDefault="000F19F5" w:rsidP="000F19F5">
      <w:r>
        <w:rPr>
          <w:rFonts w:hint="eastAsia"/>
        </w:rPr>
        <w:t>42</w:t>
      </w:r>
      <w:r>
        <w:tab/>
        <w:t>} else</w:t>
      </w:r>
    </w:p>
    <w:p w14:paraId="5D8C43D6" w14:textId="77777777" w:rsidR="000F19F5" w:rsidRDefault="000F19F5" w:rsidP="000F19F5">
      <w:r>
        <w:rPr>
          <w:rFonts w:hint="eastAsia"/>
        </w:rPr>
        <w:t>43</w:t>
      </w:r>
      <w:r>
        <w:tab/>
      </w:r>
      <w:r>
        <w:tab/>
        <w:t>cout &lt;&lt; "No Solution" &lt;&lt; endl;</w:t>
      </w:r>
    </w:p>
    <w:p w14:paraId="69135576" w14:textId="77777777" w:rsidR="000F19F5" w:rsidRDefault="000F19F5" w:rsidP="000F19F5">
      <w:r>
        <w:rPr>
          <w:rFonts w:hint="eastAsia"/>
        </w:rPr>
        <w:t>44</w:t>
      </w:r>
      <w:r>
        <w:t xml:space="preserve"> }</w:t>
      </w:r>
    </w:p>
    <w:p w14:paraId="25C27F36" w14:textId="33DC7632" w:rsidR="000F19F5" w:rsidRDefault="003779BC" w:rsidP="000F19F5">
      <w:r>
        <w:t>28</w:t>
      </w:r>
      <w:r w:rsidR="000F19F5">
        <w:rPr>
          <w:rFonts w:hint="eastAsia"/>
        </w:rPr>
        <w:t>、程序第</w:t>
      </w:r>
      <w:r w:rsidR="000F19F5">
        <w:rPr>
          <w:rFonts w:hint="eastAsia"/>
        </w:rPr>
        <w:t>4</w:t>
      </w:r>
      <w:r w:rsidR="000F19F5">
        <w:rPr>
          <w:rFonts w:hint="eastAsia"/>
        </w:rPr>
        <w:t>行</w:t>
      </w:r>
      <w:r w:rsidR="000F19F5">
        <w:rPr>
          <w:rFonts w:hint="eastAsia"/>
        </w:rPr>
        <w:t>stack</w:t>
      </w:r>
      <w:r w:rsidR="000F19F5">
        <w:rPr>
          <w:rFonts w:hint="eastAsia"/>
        </w:rPr>
        <w:t>改为</w:t>
      </w:r>
      <w:r w:rsidR="000F19F5">
        <w:rPr>
          <w:rFonts w:hint="eastAsia"/>
        </w:rPr>
        <w:t>queue</w:t>
      </w:r>
      <w:r w:rsidR="000F19F5">
        <w:rPr>
          <w:rFonts w:hint="eastAsia"/>
        </w:rPr>
        <w:t>不会影响程序结果。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）否</w:t>
      </w:r>
    </w:p>
    <w:p w14:paraId="3197114F" w14:textId="033616C8" w:rsidR="000F19F5" w:rsidRDefault="000F19F5" w:rsidP="000F19F5">
      <w:r>
        <w:rPr>
          <w:rFonts w:hint="eastAsia"/>
        </w:rPr>
        <w:t>2</w:t>
      </w:r>
      <w:r w:rsidR="003779BC">
        <w:t>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行</w:t>
      </w:r>
      <w:r>
        <w:rPr>
          <w:rFonts w:hint="eastAsia"/>
        </w:rPr>
        <w:t>start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rPr>
          <w:rFonts w:hint="eastAsia"/>
        </w:rPr>
        <w:t>，不影响输出结果。（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 w:rsidR="00C737CE">
        <w:rPr>
          <w:rFonts w:hint="eastAsia"/>
        </w:rPr>
        <w:t>否</w:t>
      </w:r>
    </w:p>
    <w:p w14:paraId="0B7FE39C" w14:textId="7750C8BA" w:rsidR="000F19F5" w:rsidRDefault="000F19F5" w:rsidP="000F19F5">
      <w:r>
        <w:rPr>
          <w:rFonts w:hint="eastAsia"/>
        </w:rPr>
        <w:t>3</w:t>
      </w:r>
      <w:r w:rsidR="003779BC">
        <w:t>0</w:t>
      </w:r>
      <w:r>
        <w:rPr>
          <w:rFonts w:hint="eastAsia"/>
        </w:rPr>
        <w:t>、</w:t>
      </w:r>
      <w:r>
        <w:rPr>
          <w:rFonts w:hint="eastAsia"/>
        </w:rPr>
        <w:t>even</w:t>
      </w:r>
      <w:r>
        <w:rPr>
          <w:rFonts w:hint="eastAsia"/>
        </w:rPr>
        <w:t>为偶数时，程序一定不会输出“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Solution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）否</w:t>
      </w:r>
    </w:p>
    <w:p w14:paraId="444B9E54" w14:textId="7B72E3CF" w:rsidR="000F19F5" w:rsidRDefault="003779BC" w:rsidP="000F19F5">
      <w:r>
        <w:t>31</w:t>
      </w:r>
      <w:r w:rsidR="000F19F5">
        <w:rPr>
          <w:rFonts w:hint="eastAsia"/>
        </w:rPr>
        <w:t>、</w:t>
      </w:r>
      <w:r w:rsidR="000F19F5">
        <w:rPr>
          <w:rFonts w:hint="eastAsia"/>
        </w:rPr>
        <w:t>n=2</w:t>
      </w:r>
      <w:r w:rsidR="000F19F5">
        <w:rPr>
          <w:rFonts w:hint="eastAsia"/>
        </w:rPr>
        <w:t>时，对于任意输入，程序一定不会输出“</w:t>
      </w:r>
      <w:r w:rsidR="000F19F5">
        <w:rPr>
          <w:rFonts w:hint="eastAsia"/>
        </w:rPr>
        <w:t>No</w:t>
      </w:r>
      <w:r w:rsidR="000F19F5">
        <w:t xml:space="preserve"> </w:t>
      </w:r>
      <w:r w:rsidR="000F19F5">
        <w:rPr>
          <w:rFonts w:hint="eastAsia"/>
        </w:rPr>
        <w:t>Solution</w:t>
      </w:r>
      <w:r w:rsidR="000F19F5">
        <w:rPr>
          <w:rFonts w:hint="eastAsia"/>
        </w:rPr>
        <w:t>”。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（</w:t>
      </w:r>
      <w:r w:rsidR="000F19F5">
        <w:rPr>
          <w:rFonts w:hint="eastAsia"/>
        </w:rPr>
        <w:t xml:space="preserve"> </w:t>
      </w:r>
      <w:r w:rsidR="000F19F5">
        <w:rPr>
          <w:rFonts w:hint="eastAsia"/>
        </w:rPr>
        <w:t>）否</w:t>
      </w:r>
    </w:p>
    <w:p w14:paraId="2405E15F" w14:textId="44664834" w:rsidR="000F19F5" w:rsidRDefault="003779BC" w:rsidP="000F19F5">
      <w:r>
        <w:lastRenderedPageBreak/>
        <w:t>32</w:t>
      </w:r>
      <w:r w:rsidR="000F19F5">
        <w:rPr>
          <w:rFonts w:hint="eastAsia"/>
        </w:rPr>
        <w:t>、若输入为：</w:t>
      </w:r>
    </w:p>
    <w:p w14:paraId="10A3BFB9" w14:textId="77777777" w:rsidR="000F19F5" w:rsidRDefault="000F19F5" w:rsidP="000F19F5">
      <w:r>
        <w:t>4</w:t>
      </w:r>
    </w:p>
    <w:p w14:paraId="74FED73F" w14:textId="77777777" w:rsidR="000F19F5" w:rsidRDefault="000F19F5" w:rsidP="000F19F5">
      <w:r>
        <w:t>aZ</w:t>
      </w:r>
    </w:p>
    <w:p w14:paraId="6F94912E" w14:textId="77777777" w:rsidR="000F19F5" w:rsidRDefault="000F19F5" w:rsidP="000F19F5">
      <w:r>
        <w:t>t</w:t>
      </w:r>
      <w:r>
        <w:rPr>
          <w:rFonts w:hint="eastAsia"/>
        </w:rPr>
        <w:t>x</w:t>
      </w:r>
    </w:p>
    <w:p w14:paraId="3192974F" w14:textId="77777777" w:rsidR="000F19F5" w:rsidRDefault="000F19F5" w:rsidP="000F19F5">
      <w:r>
        <w:t>X</w:t>
      </w:r>
      <w:r>
        <w:rPr>
          <w:rFonts w:hint="eastAsia"/>
        </w:rPr>
        <w:t>z</w:t>
      </w:r>
    </w:p>
    <w:p w14:paraId="5FC38671" w14:textId="77777777" w:rsidR="000F19F5" w:rsidRDefault="000F19F5" w:rsidP="000F19F5">
      <w:r>
        <w:t>aX</w:t>
      </w:r>
    </w:p>
    <w:p w14:paraId="6B098799" w14:textId="77777777" w:rsidR="000F19F5" w:rsidRDefault="000F19F5" w:rsidP="000F19F5">
      <w:r>
        <w:rPr>
          <w:rFonts w:hint="eastAsia"/>
        </w:rPr>
        <w:t>程序输出结果为：（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</w:p>
    <w:p w14:paraId="67A3DDA9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 xml:space="preserve">aZzX  </w:t>
      </w:r>
    </w:p>
    <w:p w14:paraId="147B7796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>
        <w:t>aZzXa</w:t>
      </w:r>
    </w:p>
    <w:p w14:paraId="5FA76B24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>
        <w:t xml:space="preserve">aXaZz </w:t>
      </w:r>
    </w:p>
    <w:p w14:paraId="34C62004" w14:textId="77777777" w:rsidR="000F19F5" w:rsidRPr="00587F09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Solution</w:t>
      </w:r>
    </w:p>
    <w:p w14:paraId="2FC70E6C" w14:textId="3E197512" w:rsidR="000F19F5" w:rsidRDefault="003779BC" w:rsidP="000F19F5">
      <w:r>
        <w:t>33</w:t>
      </w:r>
      <w:r w:rsidR="000F19F5">
        <w:rPr>
          <w:rFonts w:hint="eastAsia"/>
        </w:rPr>
        <w:t>、若输入为：</w:t>
      </w:r>
    </w:p>
    <w:p w14:paraId="02811E54" w14:textId="77777777" w:rsidR="000F19F5" w:rsidRDefault="000F19F5" w:rsidP="000F19F5">
      <w:r>
        <w:t>4</w:t>
      </w:r>
    </w:p>
    <w:p w14:paraId="2E752EDE" w14:textId="77777777" w:rsidR="000F19F5" w:rsidRDefault="000F19F5" w:rsidP="000F19F5">
      <w:r>
        <w:t>aZ</w:t>
      </w:r>
    </w:p>
    <w:p w14:paraId="6093D6E3" w14:textId="77777777" w:rsidR="000F19F5" w:rsidRDefault="000F19F5" w:rsidP="000F19F5">
      <w:r>
        <w:t>tZ</w:t>
      </w:r>
    </w:p>
    <w:p w14:paraId="22A7A3F3" w14:textId="77777777" w:rsidR="000F19F5" w:rsidRDefault="000F19F5" w:rsidP="000F19F5">
      <w:r>
        <w:t>Xt</w:t>
      </w:r>
    </w:p>
    <w:p w14:paraId="144960D2" w14:textId="77777777" w:rsidR="000F19F5" w:rsidRDefault="000F19F5" w:rsidP="000F19F5">
      <w:r>
        <w:t>aX</w:t>
      </w:r>
    </w:p>
    <w:p w14:paraId="5E140CF6" w14:textId="77777777" w:rsidR="000F19F5" w:rsidRDefault="000F19F5" w:rsidP="000F19F5">
      <w:r>
        <w:rPr>
          <w:rFonts w:hint="eastAsia"/>
        </w:rPr>
        <w:t>程序输出结果为：（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</w:p>
    <w:p w14:paraId="42422DCE" w14:textId="77777777" w:rsidR="000F19F5" w:rsidRDefault="000F19F5" w:rsidP="000F19F5">
      <w:r>
        <w:tab/>
        <w:t>A</w:t>
      </w:r>
      <w:r>
        <w:rPr>
          <w:rFonts w:hint="eastAsia"/>
        </w:rPr>
        <w:t>．</w:t>
      </w:r>
      <w:r w:rsidRPr="00C06DD1">
        <w:t>X</w:t>
      </w:r>
      <w:r>
        <w:rPr>
          <w:rFonts w:hint="eastAsia"/>
        </w:rPr>
        <w:t>X</w:t>
      </w:r>
      <w:r w:rsidRPr="00C06DD1">
        <w:t>Z</w:t>
      </w:r>
      <w:r>
        <w:rPr>
          <w:rFonts w:hint="eastAsia"/>
        </w:rPr>
        <w:t>a</w:t>
      </w:r>
      <w:r w:rsidRPr="00C06DD1">
        <w:t>t</w:t>
      </w:r>
      <w:r>
        <w:t xml:space="preserve"> </w:t>
      </w:r>
    </w:p>
    <w:p w14:paraId="7FE41C03" w14:textId="77777777" w:rsidR="000F19F5" w:rsidRDefault="000F19F5" w:rsidP="000F19F5">
      <w:pPr>
        <w:ind w:firstLine="42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t</w:t>
      </w:r>
      <w:r w:rsidRPr="00C06DD1">
        <w:t>aZ</w:t>
      </w:r>
      <w:r>
        <w:rPr>
          <w:rFonts w:hint="eastAsia"/>
        </w:rPr>
        <w:t>X</w:t>
      </w:r>
      <w:r w:rsidRPr="00C06DD1">
        <w:t>X</w:t>
      </w:r>
    </w:p>
    <w:p w14:paraId="6D1399AC" w14:textId="77777777" w:rsidR="000F19F5" w:rsidRDefault="000F19F5" w:rsidP="000F19F5">
      <w:pPr>
        <w:ind w:left="420"/>
      </w:pPr>
      <w:r>
        <w:t>C</w:t>
      </w:r>
      <w:r>
        <w:rPr>
          <w:rFonts w:hint="eastAsia"/>
        </w:rPr>
        <w:t>．</w:t>
      </w:r>
      <w:r w:rsidRPr="00C06DD1">
        <w:t>XZ</w:t>
      </w:r>
      <w:r>
        <w:rPr>
          <w:rFonts w:hint="eastAsia"/>
        </w:rPr>
        <w:t>a</w:t>
      </w:r>
      <w:r w:rsidRPr="00C06DD1">
        <w:t>t</w:t>
      </w:r>
      <w:r>
        <w:rPr>
          <w:rFonts w:hint="eastAsia"/>
        </w:rPr>
        <w:t>X</w:t>
      </w:r>
    </w:p>
    <w:p w14:paraId="23FB3B9F" w14:textId="77777777" w:rsidR="000F19F5" w:rsidRDefault="000F19F5" w:rsidP="000F19F5">
      <w:pPr>
        <w:ind w:left="420"/>
      </w:pPr>
      <w:r>
        <w:t>D</w:t>
      </w:r>
      <w:r>
        <w:rPr>
          <w:rFonts w:hint="eastAsia"/>
        </w:rPr>
        <w:t>．</w:t>
      </w:r>
      <w:r w:rsidRPr="00C06DD1">
        <w:t>XaZtX</w:t>
      </w:r>
    </w:p>
    <w:p w14:paraId="782AF808" w14:textId="77777777" w:rsidR="000F19F5" w:rsidRPr="00861974" w:rsidRDefault="000F19F5" w:rsidP="000F19F5">
      <w:pPr>
        <w:rPr>
          <w:color w:val="FF0000"/>
        </w:rPr>
      </w:pPr>
      <w:r w:rsidRPr="00861974">
        <w:rPr>
          <w:rFonts w:hint="eastAsia"/>
          <w:color w:val="FF0000"/>
        </w:rPr>
        <w:t>XJOI</w:t>
      </w:r>
      <w:r w:rsidRPr="00861974">
        <w:rPr>
          <w:color w:val="FF0000"/>
        </w:rPr>
        <w:t xml:space="preserve"> </w:t>
      </w:r>
      <w:r w:rsidRPr="00861974">
        <w:rPr>
          <w:rFonts w:hint="eastAsia"/>
          <w:color w:val="FF0000"/>
        </w:rPr>
        <w:t>8264</w:t>
      </w:r>
    </w:p>
    <w:p w14:paraId="2557BE50" w14:textId="77777777" w:rsidR="000F19F5" w:rsidRDefault="000F19F5"/>
    <w:p w14:paraId="558AF1BD" w14:textId="4A88036D" w:rsidR="0011414D" w:rsidRDefault="000F19F5">
      <w:r>
        <w:rPr>
          <w:rFonts w:hint="eastAsia"/>
        </w:rPr>
        <w:t>三、</w:t>
      </w:r>
      <w:r w:rsidR="006F06A4">
        <w:rPr>
          <w:rFonts w:hint="eastAsia"/>
        </w:rPr>
        <w:t>完善程序（共</w:t>
      </w:r>
      <w:r w:rsidR="006F06A4">
        <w:rPr>
          <w:rFonts w:hint="eastAsia"/>
        </w:rPr>
        <w:t>2</w:t>
      </w:r>
      <w:r w:rsidR="006F06A4">
        <w:rPr>
          <w:rFonts w:hint="eastAsia"/>
        </w:rPr>
        <w:t>题，</w:t>
      </w:r>
      <w:r w:rsidR="008E1EF7">
        <w:rPr>
          <w:rFonts w:hint="eastAsia"/>
        </w:rPr>
        <w:t>10</w:t>
      </w:r>
      <w:r w:rsidR="008E1EF7">
        <w:rPr>
          <w:rFonts w:hint="eastAsia"/>
        </w:rPr>
        <w:t>空，</w:t>
      </w:r>
      <w:r w:rsidR="006F06A4">
        <w:rPr>
          <w:rFonts w:hint="eastAsia"/>
        </w:rPr>
        <w:t>共</w:t>
      </w:r>
      <w:r w:rsidR="008E1EF7">
        <w:rPr>
          <w:rFonts w:hint="eastAsia"/>
        </w:rPr>
        <w:t>40</w:t>
      </w:r>
      <w:r w:rsidR="006F06A4">
        <w:rPr>
          <w:rFonts w:hint="eastAsia"/>
        </w:rPr>
        <w:t>分）</w:t>
      </w:r>
    </w:p>
    <w:p w14:paraId="52058765" w14:textId="77777777" w:rsidR="004E1E10" w:rsidRDefault="006F06A4" w:rsidP="004E1E10">
      <w:r>
        <w:rPr>
          <w:rFonts w:hint="eastAsia"/>
        </w:rPr>
        <w:t>1</w:t>
      </w:r>
      <w:r>
        <w:rPr>
          <w:rFonts w:hint="eastAsia"/>
        </w:rPr>
        <w:t>、</w:t>
      </w:r>
      <w:r w:rsidR="004E1E10">
        <w:rPr>
          <w:rFonts w:hint="eastAsia"/>
        </w:rPr>
        <w:t>给一个长度为</w:t>
      </w:r>
      <w:r w:rsidR="004E1E10">
        <w:rPr>
          <w:rFonts w:hint="eastAsia"/>
        </w:rPr>
        <w:t>n</w:t>
      </w:r>
      <w:r w:rsidR="004E1E10">
        <w:rPr>
          <w:rFonts w:hint="eastAsia"/>
        </w:rPr>
        <w:t>的排列</w:t>
      </w:r>
      <w:r w:rsidR="004E1E10">
        <w:rPr>
          <w:rFonts w:hint="eastAsia"/>
        </w:rPr>
        <w:t>p</w:t>
      </w:r>
      <w:r w:rsidR="004E1E10">
        <w:rPr>
          <w:rFonts w:hint="eastAsia"/>
        </w:rPr>
        <w:t>，找一个元素，使得从排列中取出这个元素以后排列的“</w:t>
      </w:r>
      <w:r w:rsidR="004E1E10">
        <w:rPr>
          <w:rFonts w:hint="eastAsia"/>
        </w:rPr>
        <w:t>records</w:t>
      </w:r>
      <w:r w:rsidR="004E1E10">
        <w:rPr>
          <w:rFonts w:hint="eastAsia"/>
        </w:rPr>
        <w:t>”最多。</w:t>
      </w:r>
    </w:p>
    <w:p w14:paraId="249A7A3E" w14:textId="60371181" w:rsidR="004E1E10" w:rsidRDefault="004E1E10" w:rsidP="004E1E10">
      <w:r>
        <w:rPr>
          <w:rFonts w:hint="eastAsia"/>
        </w:rPr>
        <w:t>一个</w:t>
      </w:r>
      <w:r>
        <w:rPr>
          <w:rFonts w:hint="eastAsia"/>
        </w:rPr>
        <w:t>"record"</w:t>
      </w:r>
      <w:r>
        <w:rPr>
          <w:rFonts w:hint="eastAsia"/>
        </w:rPr>
        <w:t>是一个元素</w:t>
      </w:r>
      <w:r>
        <w:rPr>
          <w:rFonts w:hint="eastAsia"/>
        </w:rPr>
        <w:t>ai</w:t>
      </w:r>
      <w:r>
        <w:rPr>
          <w:rFonts w:hint="eastAsia"/>
        </w:rPr>
        <w:t>满足：对于每个正整数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j&lt;i , ai &gt; aj</w:t>
      </w:r>
      <w:r>
        <w:t>​</w:t>
      </w:r>
      <w:r>
        <w:tab/>
      </w:r>
    </w:p>
    <w:p w14:paraId="231CCF9D" w14:textId="381F6D1E" w:rsidR="0011414D" w:rsidRDefault="004E1E10" w:rsidP="004E1E10">
      <w:r>
        <w:t xml:space="preserve"> </w:t>
      </w:r>
      <w:r w:rsidR="002F180C">
        <w:rPr>
          <w:rFonts w:hint="eastAsia"/>
        </w:rPr>
        <w:t>(</w:t>
      </w:r>
      <w:r w:rsidR="002F180C" w:rsidRPr="002F180C">
        <w:rPr>
          <w:rFonts w:hint="eastAsia"/>
        </w:rPr>
        <w:t>1</w:t>
      </w:r>
      <w:r w:rsidR="002F180C" w:rsidRPr="002F180C">
        <w:rPr>
          <w:rFonts w:hint="eastAsia"/>
        </w:rPr>
        <w:t>≤</w:t>
      </w:r>
      <w:r w:rsidR="002F180C" w:rsidRPr="002F180C">
        <w:rPr>
          <w:rFonts w:hint="eastAsia"/>
        </w:rPr>
        <w:t>n</w:t>
      </w:r>
      <w:r w:rsidR="002F180C" w:rsidRPr="002F180C">
        <w:rPr>
          <w:rFonts w:hint="eastAsia"/>
        </w:rPr>
        <w:t>≤</w:t>
      </w:r>
      <w:r>
        <w:rPr>
          <w:rFonts w:hint="eastAsia"/>
        </w:rPr>
        <w:t>1e</w:t>
      </w:r>
      <w:r w:rsidR="002F180C" w:rsidRPr="002F180C">
        <w:rPr>
          <w:rFonts w:hint="eastAsia"/>
        </w:rPr>
        <w:t>5</w:t>
      </w:r>
      <w:r w:rsidR="002F180C">
        <w:t>)</w:t>
      </w:r>
    </w:p>
    <w:p w14:paraId="5B710ABD" w14:textId="00816973" w:rsidR="004E1E10" w:rsidRDefault="004E1E10" w:rsidP="004E1E10">
      <w:pPr>
        <w:rPr>
          <w:color w:val="FF0000"/>
        </w:rPr>
      </w:pPr>
      <w:r w:rsidRPr="004E1E10">
        <w:rPr>
          <w:rFonts w:hint="eastAsia"/>
          <w:color w:val="FF0000"/>
        </w:rPr>
        <w:t>Codeforces 900C. Remove Extra One</w:t>
      </w:r>
    </w:p>
    <w:p w14:paraId="1FCD6F6D" w14:textId="79F8DE32" w:rsidR="004E1E10" w:rsidRDefault="004E1E10" w:rsidP="004E1E10">
      <w:r>
        <w:t>#include&lt;bits/stdc++.h&gt;</w:t>
      </w:r>
    </w:p>
    <w:p w14:paraId="273866DD" w14:textId="77777777" w:rsidR="004E1E10" w:rsidRDefault="004E1E10" w:rsidP="004E1E10">
      <w:r>
        <w:t>using namespace std;</w:t>
      </w:r>
    </w:p>
    <w:p w14:paraId="39CF03F4" w14:textId="77777777" w:rsidR="004E1E10" w:rsidRDefault="004E1E10" w:rsidP="004E1E10">
      <w:r>
        <w:t>int n,a[100010],cnt[100010];</w:t>
      </w:r>
    </w:p>
    <w:p w14:paraId="55D76F0C" w14:textId="77777777" w:rsidR="004E1E10" w:rsidRDefault="004E1E10" w:rsidP="004E1E10">
      <w:r>
        <w:t>int main() {</w:t>
      </w:r>
    </w:p>
    <w:p w14:paraId="44CBFD2B" w14:textId="28BF67B5" w:rsidR="004E1E10" w:rsidRDefault="004E1E10" w:rsidP="004E1E10">
      <w:r>
        <w:tab/>
        <w:t>int max1=0,max2=0;</w:t>
      </w:r>
      <w:r w:rsidR="006033AC">
        <w:t xml:space="preserve"> //</w:t>
      </w:r>
      <w:r w:rsidR="006033AC">
        <w:rPr>
          <w:rFonts w:hint="eastAsia"/>
        </w:rPr>
        <w:t>记录最大值、次大值</w:t>
      </w:r>
    </w:p>
    <w:p w14:paraId="60BC4458" w14:textId="77777777" w:rsidR="004E1E10" w:rsidRDefault="004E1E10" w:rsidP="004E1E10">
      <w:r>
        <w:tab/>
        <w:t>scanf("%d",&amp;n);</w:t>
      </w:r>
    </w:p>
    <w:p w14:paraId="3196C920" w14:textId="77777777" w:rsidR="004E1E10" w:rsidRDefault="004E1E10" w:rsidP="004E1E10">
      <w:r>
        <w:tab/>
        <w:t>for(int i=1; i&lt;=n; i++)</w:t>
      </w:r>
    </w:p>
    <w:p w14:paraId="00AE8C59" w14:textId="77777777" w:rsidR="004E1E10" w:rsidRDefault="004E1E10" w:rsidP="004E1E10">
      <w:r>
        <w:tab/>
      </w:r>
      <w:r>
        <w:tab/>
        <w:t>scanf("%d",&amp;a[i]);</w:t>
      </w:r>
    </w:p>
    <w:p w14:paraId="434ADCE4" w14:textId="77777777" w:rsidR="004E1E10" w:rsidRDefault="004E1E10" w:rsidP="004E1E10"/>
    <w:p w14:paraId="2A08F743" w14:textId="77777777" w:rsidR="004E1E10" w:rsidRDefault="004E1E10" w:rsidP="004E1E10">
      <w:r>
        <w:tab/>
        <w:t>for(int i=1; i&lt;=n; i++)</w:t>
      </w:r>
    </w:p>
    <w:p w14:paraId="3502A1E1" w14:textId="1D6FD954" w:rsidR="004E1E10" w:rsidRDefault="004E1E10" w:rsidP="004E1E10">
      <w:r>
        <w:tab/>
      </w:r>
      <w:r>
        <w:tab/>
        <w:t>if(</w:t>
      </w:r>
      <w:r w:rsidR="004B6F2C" w:rsidRPr="004B6F2C">
        <w:rPr>
          <w:u w:val="single"/>
        </w:rPr>
        <w:t xml:space="preserve">      </w:t>
      </w:r>
      <w:r w:rsidR="004B6F2C" w:rsidRPr="004B6F2C">
        <w:rPr>
          <w:rFonts w:hint="eastAsia"/>
          <w:u w:val="single"/>
        </w:rPr>
        <w:t>1</w:t>
      </w:r>
      <w:r w:rsidR="004B6F2C" w:rsidRPr="004B6F2C">
        <w:rPr>
          <w:u w:val="single"/>
        </w:rPr>
        <w:t xml:space="preserve">       </w:t>
      </w:r>
      <w:r w:rsidR="004B6F2C">
        <w:t xml:space="preserve"> </w:t>
      </w:r>
      <w:r>
        <w:t>) {</w:t>
      </w:r>
      <w:r w:rsidR="004B6F2C">
        <w:t xml:space="preserve">     </w:t>
      </w:r>
    </w:p>
    <w:p w14:paraId="4108F4BA" w14:textId="3C8C655C" w:rsidR="004E1E10" w:rsidRDefault="004E1E10" w:rsidP="004E1E10">
      <w:r>
        <w:tab/>
      </w:r>
      <w:r>
        <w:tab/>
      </w:r>
      <w:r>
        <w:tab/>
      </w:r>
      <w:r w:rsidR="004B6F2C" w:rsidRPr="004B6F2C">
        <w:rPr>
          <w:u w:val="single"/>
        </w:rPr>
        <w:t xml:space="preserve">     2        </w:t>
      </w:r>
      <w:r>
        <w:t>;</w:t>
      </w:r>
      <w:r w:rsidR="004B6F2C">
        <w:t xml:space="preserve">  </w:t>
      </w:r>
    </w:p>
    <w:p w14:paraId="0FA1620F" w14:textId="77777777" w:rsidR="004E1E10" w:rsidRDefault="004E1E10" w:rsidP="004E1E10">
      <w:r>
        <w:tab/>
      </w:r>
      <w:r>
        <w:tab/>
      </w:r>
      <w:r>
        <w:tab/>
        <w:t>max1=a[i];</w:t>
      </w:r>
    </w:p>
    <w:p w14:paraId="3D3B8ECC" w14:textId="59603669" w:rsidR="004E1E10" w:rsidRDefault="004E1E10" w:rsidP="004E1E10">
      <w:r>
        <w:tab/>
      </w:r>
      <w:r>
        <w:tab/>
      </w:r>
      <w:r>
        <w:tab/>
      </w:r>
      <w:r w:rsidR="004B6F2C" w:rsidRPr="004B6F2C">
        <w:rPr>
          <w:u w:val="single"/>
        </w:rPr>
        <w:t xml:space="preserve">      3       </w:t>
      </w:r>
      <w:r>
        <w:t>;</w:t>
      </w:r>
      <w:r w:rsidR="004B6F2C">
        <w:t xml:space="preserve">    </w:t>
      </w:r>
    </w:p>
    <w:p w14:paraId="30E20E8A" w14:textId="5DB44F48" w:rsidR="004E1E10" w:rsidRDefault="004E1E10" w:rsidP="004E1E10">
      <w:r>
        <w:lastRenderedPageBreak/>
        <w:tab/>
      </w:r>
      <w:r>
        <w:tab/>
        <w:t>} else if(</w:t>
      </w:r>
      <w:r w:rsidR="00BD4E9B">
        <w:t xml:space="preserve"> </w:t>
      </w:r>
      <w:r w:rsidR="00BD4E9B" w:rsidRPr="00BD4E9B">
        <w:rPr>
          <w:u w:val="single"/>
        </w:rPr>
        <w:t xml:space="preserve">      4       </w:t>
      </w:r>
      <w:r w:rsidR="00BD4E9B">
        <w:t xml:space="preserve"> </w:t>
      </w:r>
      <w:r>
        <w:t>) {</w:t>
      </w:r>
      <w:r w:rsidR="004B6F2C">
        <w:t xml:space="preserve">  </w:t>
      </w:r>
    </w:p>
    <w:p w14:paraId="6B548338" w14:textId="5D8510E6" w:rsidR="004E1E10" w:rsidRDefault="004E1E10" w:rsidP="004E1E10">
      <w:r>
        <w:tab/>
      </w:r>
      <w:r>
        <w:tab/>
      </w:r>
      <w:r>
        <w:tab/>
        <w:t>cnt[max1]++;</w:t>
      </w:r>
      <w:r w:rsidR="004B6F2C">
        <w:t xml:space="preserve">   </w:t>
      </w:r>
    </w:p>
    <w:p w14:paraId="243AF94D" w14:textId="2A7ADF19" w:rsidR="004E1E10" w:rsidRDefault="004E1E10" w:rsidP="004E1E10">
      <w:r>
        <w:tab/>
      </w:r>
      <w:r>
        <w:tab/>
      </w:r>
      <w:r>
        <w:tab/>
      </w:r>
      <w:r w:rsidR="00BE5B32" w:rsidRPr="00BE5B32">
        <w:rPr>
          <w:u w:val="single"/>
        </w:rPr>
        <w:t xml:space="preserve">      5      </w:t>
      </w:r>
      <w:r w:rsidR="00BE5B32">
        <w:t xml:space="preserve"> </w:t>
      </w:r>
      <w:r>
        <w:t>;</w:t>
      </w:r>
      <w:r w:rsidR="004B6F2C">
        <w:t xml:space="preserve">     </w:t>
      </w:r>
    </w:p>
    <w:p w14:paraId="057ABF7D" w14:textId="77777777" w:rsidR="004E1E10" w:rsidRDefault="004E1E10" w:rsidP="004E1E10">
      <w:r>
        <w:tab/>
      </w:r>
      <w:r>
        <w:tab/>
        <w:t>}</w:t>
      </w:r>
    </w:p>
    <w:p w14:paraId="487EA5CA" w14:textId="77777777" w:rsidR="004E1E10" w:rsidRDefault="004E1E10" w:rsidP="004E1E10">
      <w:r>
        <w:tab/>
        <w:t>int ans,max3=-100000;</w:t>
      </w:r>
    </w:p>
    <w:p w14:paraId="3DAB1731" w14:textId="77777777" w:rsidR="004E1E10" w:rsidRDefault="004E1E10" w:rsidP="004E1E10">
      <w:r>
        <w:tab/>
        <w:t>for(int i=1; i&lt;=n; i++)</w:t>
      </w:r>
    </w:p>
    <w:p w14:paraId="67A58059" w14:textId="77777777" w:rsidR="004E1E10" w:rsidRDefault="004E1E10" w:rsidP="004E1E10">
      <w:r>
        <w:tab/>
      </w:r>
      <w:r>
        <w:tab/>
        <w:t>if(cnt[i]&gt;max3) {</w:t>
      </w:r>
    </w:p>
    <w:p w14:paraId="5339D675" w14:textId="77777777" w:rsidR="004E1E10" w:rsidRDefault="004E1E10" w:rsidP="004E1E10">
      <w:r>
        <w:tab/>
      </w:r>
      <w:r>
        <w:tab/>
      </w:r>
      <w:r>
        <w:tab/>
        <w:t>max3=cnt[i];</w:t>
      </w:r>
    </w:p>
    <w:p w14:paraId="6CE53791" w14:textId="4340BBCC" w:rsidR="004E1E10" w:rsidRDefault="004E1E10" w:rsidP="004E1E10">
      <w:r>
        <w:tab/>
      </w:r>
      <w:r>
        <w:tab/>
      </w:r>
      <w:r>
        <w:tab/>
        <w:t>ans=i;</w:t>
      </w:r>
      <w:r w:rsidR="004B6F2C">
        <w:t xml:space="preserve">       </w:t>
      </w:r>
    </w:p>
    <w:p w14:paraId="3091B98D" w14:textId="77777777" w:rsidR="004E1E10" w:rsidRDefault="004E1E10" w:rsidP="004E1E10">
      <w:r>
        <w:tab/>
      </w:r>
      <w:r>
        <w:tab/>
        <w:t>}</w:t>
      </w:r>
    </w:p>
    <w:p w14:paraId="61882412" w14:textId="1BE1350A" w:rsidR="004E1E10" w:rsidRDefault="004E1E10" w:rsidP="004E1E10">
      <w:r>
        <w:tab/>
        <w:t>printf("%d\n",ans);</w:t>
      </w:r>
      <w:r w:rsidR="004B6F2C">
        <w:t xml:space="preserve">    </w:t>
      </w:r>
    </w:p>
    <w:p w14:paraId="31272540" w14:textId="77777777" w:rsidR="0002611E" w:rsidRDefault="004E1E10" w:rsidP="004E1E10">
      <w:r>
        <w:t>}</w:t>
      </w:r>
    </w:p>
    <w:p w14:paraId="48CF49C6" w14:textId="5E95BAAB" w:rsidR="000013EC" w:rsidRPr="000013EC" w:rsidRDefault="000013EC" w:rsidP="004E1E10">
      <w:pPr>
        <w:rPr>
          <w:color w:val="FF0000"/>
        </w:rPr>
      </w:pPr>
      <w:r w:rsidRPr="000013EC">
        <w:rPr>
          <w:rFonts w:hint="eastAsia"/>
          <w:color w:val="FF0000"/>
        </w:rPr>
        <w:t>因为最大值可以删去，所以我们关心的不仅只有最大值，还有次大的</w:t>
      </w:r>
    </w:p>
    <w:p w14:paraId="738A1E8A" w14:textId="2252BF6F" w:rsidR="000013EC" w:rsidRPr="000013EC" w:rsidRDefault="000013EC" w:rsidP="000013EC">
      <w:pPr>
        <w:rPr>
          <w:color w:val="FF0000"/>
        </w:rPr>
      </w:pPr>
      <w:r w:rsidRPr="000013EC">
        <w:rPr>
          <w:rFonts w:hint="eastAsia"/>
          <w:color w:val="FF0000"/>
        </w:rPr>
        <w:t>一组数字，没有修改的话原本的贡献是相同的，所以问题就变成了去掉一个数最多能增加多少贡献</w:t>
      </w:r>
    </w:p>
    <w:p w14:paraId="04438123" w14:textId="5B86C8FC" w:rsidR="000013EC" w:rsidRPr="000013EC" w:rsidRDefault="000013EC" w:rsidP="000013EC">
      <w:pPr>
        <w:rPr>
          <w:color w:val="FF0000"/>
        </w:rPr>
      </w:pPr>
      <w:r w:rsidRPr="000013EC">
        <w:rPr>
          <w:rFonts w:hint="eastAsia"/>
          <w:color w:val="FF0000"/>
        </w:rPr>
        <w:t>这该怎么记录呢？</w:t>
      </w:r>
    </w:p>
    <w:p w14:paraId="0B09E239" w14:textId="5CD94635" w:rsidR="000013EC" w:rsidRPr="000013EC" w:rsidRDefault="000013EC" w:rsidP="000013EC">
      <w:pPr>
        <w:rPr>
          <w:color w:val="FF0000"/>
        </w:rPr>
      </w:pPr>
      <w:r w:rsidRPr="000013EC">
        <w:rPr>
          <w:rFonts w:hint="eastAsia"/>
          <w:color w:val="FF0000"/>
        </w:rPr>
        <w:t>如果有一个数比当前最大数大，那么去掉它会产生负贡献</w:t>
      </w:r>
    </w:p>
    <w:p w14:paraId="2EA728B8" w14:textId="155E2806" w:rsidR="000013EC" w:rsidRPr="000013EC" w:rsidRDefault="000013EC" w:rsidP="000013EC">
      <w:pPr>
        <w:rPr>
          <w:color w:val="FF0000"/>
        </w:rPr>
      </w:pPr>
      <w:r w:rsidRPr="000013EC">
        <w:rPr>
          <w:rFonts w:hint="eastAsia"/>
          <w:color w:val="FF0000"/>
        </w:rPr>
        <w:t>如果比最大值小，比次大值大，那么去掉它最大值会增加一个贡献</w:t>
      </w:r>
    </w:p>
    <w:p w14:paraId="1A2EFA72" w14:textId="5DD1F49B" w:rsidR="000013EC" w:rsidRPr="000013EC" w:rsidRDefault="000013EC" w:rsidP="000013EC">
      <w:pPr>
        <w:rPr>
          <w:color w:val="FF0000"/>
        </w:rPr>
      </w:pPr>
      <w:r w:rsidRPr="000013EC">
        <w:rPr>
          <w:rFonts w:hint="eastAsia"/>
          <w:color w:val="FF0000"/>
        </w:rPr>
        <w:t>所以建一个</w:t>
      </w:r>
      <w:r w:rsidRPr="000013EC">
        <w:rPr>
          <w:rFonts w:hint="eastAsia"/>
          <w:color w:val="FF0000"/>
        </w:rPr>
        <w:t>cnt</w:t>
      </w:r>
      <w:r w:rsidRPr="000013EC">
        <w:rPr>
          <w:rFonts w:hint="eastAsia"/>
          <w:color w:val="FF0000"/>
        </w:rPr>
        <w:t>数组，</w:t>
      </w:r>
      <w:r w:rsidRPr="000013EC">
        <w:rPr>
          <w:rFonts w:hint="eastAsia"/>
          <w:color w:val="FF0000"/>
        </w:rPr>
        <w:t>cnt[i]</w:t>
      </w:r>
      <w:r w:rsidRPr="000013EC">
        <w:rPr>
          <w:rFonts w:hint="eastAsia"/>
          <w:color w:val="FF0000"/>
        </w:rPr>
        <w:t>表示去掉其所增加的贡献</w:t>
      </w:r>
    </w:p>
    <w:p w14:paraId="450DD948" w14:textId="7405DB9D" w:rsidR="00812D07" w:rsidRDefault="00812D07" w:rsidP="00812D07"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4B6F2C">
        <w:t>A</w:t>
      </w:r>
    </w:p>
    <w:p w14:paraId="3F558283" w14:textId="0D109CAC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4B6F2C">
        <w:t>a[i]&gt;max1</w:t>
      </w:r>
      <w:r>
        <w:t xml:space="preserve">  B</w:t>
      </w:r>
      <w:r>
        <w:rPr>
          <w:rFonts w:hint="eastAsia"/>
        </w:rPr>
        <w:t>．</w:t>
      </w:r>
      <w:r w:rsidR="004B6F2C">
        <w:t>a[i]</w:t>
      </w:r>
      <w:r w:rsidR="004B6F2C">
        <w:rPr>
          <w:rFonts w:hint="eastAsia"/>
        </w:rPr>
        <w:t>&lt;</w:t>
      </w:r>
      <w:r w:rsidR="004B6F2C">
        <w:t>max1</w:t>
      </w:r>
    </w:p>
    <w:p w14:paraId="4E7CAFE2" w14:textId="1694A8D6" w:rsidR="00812D07" w:rsidRDefault="00812D07" w:rsidP="00812D07">
      <w:pPr>
        <w:ind w:left="425"/>
      </w:pPr>
      <w:r>
        <w:t xml:space="preserve">C.  </w:t>
      </w:r>
      <w:r w:rsidR="004B6F2C">
        <w:t>a[i]&gt;max2</w:t>
      </w:r>
      <w:r>
        <w:t xml:space="preserve">  D</w:t>
      </w:r>
      <w:r>
        <w:rPr>
          <w:rFonts w:hint="eastAsia"/>
        </w:rPr>
        <w:t>．</w:t>
      </w:r>
      <w:r w:rsidR="004B6F2C">
        <w:t>a[i]&lt;max2</w:t>
      </w:r>
    </w:p>
    <w:p w14:paraId="09F587BF" w14:textId="545514B7" w:rsidR="00812D07" w:rsidRDefault="00812D07" w:rsidP="00812D07">
      <w:r>
        <w:rPr>
          <w:rFonts w:hint="eastAsia"/>
        </w:rPr>
        <w:t>3</w:t>
      </w:r>
      <w:r>
        <w:t>5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4B6F2C">
        <w:t>B</w:t>
      </w:r>
    </w:p>
    <w:p w14:paraId="2B656E33" w14:textId="21537643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4B6F2C">
        <w:t>max1=max2</w:t>
      </w:r>
      <w:r>
        <w:t xml:space="preserve">  B</w:t>
      </w:r>
      <w:r>
        <w:rPr>
          <w:rFonts w:hint="eastAsia"/>
        </w:rPr>
        <w:t>．</w:t>
      </w:r>
      <w:r w:rsidR="004B6F2C">
        <w:t>max2=max1</w:t>
      </w:r>
      <w:r>
        <w:t xml:space="preserve"> </w:t>
      </w:r>
    </w:p>
    <w:p w14:paraId="6D415CC3" w14:textId="68ECBFC0" w:rsidR="00812D07" w:rsidRDefault="00812D07" w:rsidP="00812D07">
      <w:pPr>
        <w:ind w:left="425"/>
      </w:pPr>
      <w:r>
        <w:t xml:space="preserve">C. </w:t>
      </w:r>
      <w:r w:rsidR="004B6F2C">
        <w:t>max2=a[i]</w:t>
      </w:r>
      <w:r>
        <w:t xml:space="preserve"> D</w:t>
      </w:r>
      <w:r>
        <w:rPr>
          <w:rFonts w:hint="eastAsia"/>
        </w:rPr>
        <w:t>．</w:t>
      </w:r>
      <w:r w:rsidR="004B6F2C">
        <w:t>max1--</w:t>
      </w:r>
    </w:p>
    <w:p w14:paraId="5DF42182" w14:textId="6FF99418" w:rsidR="00812D07" w:rsidRDefault="00812D07" w:rsidP="00812D07"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4B6F2C">
        <w:t>C</w:t>
      </w:r>
    </w:p>
    <w:p w14:paraId="79B669F7" w14:textId="4CEEE816" w:rsidR="00812D07" w:rsidRDefault="00812D07" w:rsidP="00812D0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4B6F2C">
        <w:t>cnt[a[i]]++</w:t>
      </w:r>
      <w:r>
        <w:t xml:space="preserve">  B</w:t>
      </w:r>
      <w:r>
        <w:rPr>
          <w:rFonts w:hint="eastAsia"/>
        </w:rPr>
        <w:t>．</w:t>
      </w:r>
      <w:r w:rsidR="00CB5454">
        <w:t xml:space="preserve"> </w:t>
      </w:r>
      <w:r w:rsidR="004B6F2C">
        <w:t>cnt[max2]++</w:t>
      </w:r>
      <w:r>
        <w:t xml:space="preserve"> </w:t>
      </w:r>
    </w:p>
    <w:p w14:paraId="660C1E97" w14:textId="7CECFEEA" w:rsidR="00812D07" w:rsidRDefault="00812D07" w:rsidP="00812D07">
      <w:pPr>
        <w:ind w:left="425"/>
      </w:pPr>
      <w:r>
        <w:t xml:space="preserve">C. </w:t>
      </w:r>
      <w:r w:rsidR="004B6F2C">
        <w:t>cnt[a[i]]--</w:t>
      </w:r>
      <w:r>
        <w:t xml:space="preserve">  D</w:t>
      </w:r>
      <w:r>
        <w:rPr>
          <w:rFonts w:hint="eastAsia"/>
        </w:rPr>
        <w:t>．</w:t>
      </w:r>
      <w:r w:rsidR="004B6F2C">
        <w:t>cnt[max1]--</w:t>
      </w:r>
    </w:p>
    <w:p w14:paraId="6C84EE2D" w14:textId="4FC48E4A" w:rsidR="00812D07" w:rsidRDefault="00812D07" w:rsidP="00812D07"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BD4E9B">
        <w:t>C</w:t>
      </w:r>
    </w:p>
    <w:p w14:paraId="168FF756" w14:textId="77777777" w:rsidR="00BD4E9B" w:rsidRDefault="00BD4E9B" w:rsidP="00BD4E9B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a[i]&gt;max1  B</w:t>
      </w:r>
      <w:r>
        <w:rPr>
          <w:rFonts w:hint="eastAsia"/>
        </w:rPr>
        <w:t>．</w:t>
      </w:r>
      <w:r>
        <w:t>a[i]</w:t>
      </w:r>
      <w:r>
        <w:rPr>
          <w:rFonts w:hint="eastAsia"/>
        </w:rPr>
        <w:t>&lt;</w:t>
      </w:r>
      <w:r>
        <w:t>max1</w:t>
      </w:r>
    </w:p>
    <w:p w14:paraId="2C106234" w14:textId="77777777" w:rsidR="00BD4E9B" w:rsidRDefault="00BD4E9B" w:rsidP="00BD4E9B">
      <w:pPr>
        <w:ind w:left="425"/>
      </w:pPr>
      <w:r>
        <w:t>C.  a[i]&gt;max2  D</w:t>
      </w:r>
      <w:r>
        <w:rPr>
          <w:rFonts w:hint="eastAsia"/>
        </w:rPr>
        <w:t>．</w:t>
      </w:r>
      <w:r>
        <w:t>a[i]&lt;max2</w:t>
      </w:r>
    </w:p>
    <w:p w14:paraId="39E597F6" w14:textId="7D37B24E" w:rsidR="00812D07" w:rsidRDefault="00812D07" w:rsidP="00812D07">
      <w:r>
        <w:rPr>
          <w:rFonts w:hint="eastAsia"/>
        </w:rPr>
        <w:t>3</w:t>
      </w:r>
      <w:r>
        <w:t>8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BE5B32">
        <w:rPr>
          <w:rFonts w:hint="eastAsia"/>
        </w:rPr>
        <w:t>C</w:t>
      </w:r>
    </w:p>
    <w:p w14:paraId="28EB59EF" w14:textId="77777777" w:rsidR="00BE5B32" w:rsidRDefault="00BE5B32" w:rsidP="00BE5B32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max1=max2  B</w:t>
      </w:r>
      <w:r>
        <w:rPr>
          <w:rFonts w:hint="eastAsia"/>
        </w:rPr>
        <w:t>．</w:t>
      </w:r>
      <w:r>
        <w:t xml:space="preserve">max2=max1 </w:t>
      </w:r>
    </w:p>
    <w:p w14:paraId="67E5FD6A" w14:textId="7B1493B4" w:rsidR="00BE5B32" w:rsidRDefault="00BE5B32" w:rsidP="00BE5B32">
      <w:pPr>
        <w:ind w:left="425"/>
      </w:pPr>
      <w:r>
        <w:t xml:space="preserve">C. max2=a[i] </w:t>
      </w:r>
      <w:r w:rsidR="006033AC">
        <w:t xml:space="preserve"> </w:t>
      </w:r>
      <w:r>
        <w:t>D</w:t>
      </w:r>
      <w:r>
        <w:rPr>
          <w:rFonts w:hint="eastAsia"/>
        </w:rPr>
        <w:t>．</w:t>
      </w:r>
      <w:r>
        <w:t>max1--</w:t>
      </w:r>
    </w:p>
    <w:p w14:paraId="0C081A38" w14:textId="0D2CCBBA" w:rsidR="0011414D" w:rsidRPr="00BE5B32" w:rsidRDefault="0011414D"/>
    <w:p w14:paraId="0A904FA7" w14:textId="53DAF4AF" w:rsidR="00187B40" w:rsidRDefault="00187B40">
      <w:r>
        <w:rPr>
          <w:rFonts w:hint="eastAsia"/>
        </w:rPr>
        <w:t>2</w:t>
      </w:r>
      <w:r>
        <w:rPr>
          <w:rFonts w:hint="eastAsia"/>
        </w:rPr>
        <w:t>、</w:t>
      </w:r>
    </w:p>
    <w:p w14:paraId="11E9BA0A" w14:textId="09A43160" w:rsidR="00A4223D" w:rsidRDefault="00A4223D">
      <w:r w:rsidRPr="00A4223D">
        <w:rPr>
          <w:rFonts w:hint="eastAsia"/>
        </w:rPr>
        <w:t>有一颗</w:t>
      </w:r>
      <w:r w:rsidRPr="00A4223D">
        <w:rPr>
          <w:rFonts w:hint="eastAsia"/>
        </w:rPr>
        <w:t xml:space="preserve"> n </w:t>
      </w:r>
      <w:r w:rsidRPr="00A4223D">
        <w:rPr>
          <w:rFonts w:hint="eastAsia"/>
        </w:rPr>
        <w:t>个节点的树，</w:t>
      </w:r>
      <w:r w:rsidRPr="00A4223D">
        <w:rPr>
          <w:rFonts w:hint="eastAsia"/>
        </w:rPr>
        <w:t xml:space="preserve">k </w:t>
      </w:r>
      <w:r w:rsidRPr="00A4223D">
        <w:rPr>
          <w:rFonts w:hint="eastAsia"/>
        </w:rPr>
        <w:t>次旅行，问每一条边被走过的次数。</w:t>
      </w:r>
    </w:p>
    <w:p w14:paraId="7B06E4EC" w14:textId="77DA471D" w:rsidR="00A4223D" w:rsidRDefault="00A4223D">
      <w:r>
        <w:rPr>
          <w:rFonts w:hint="eastAsia"/>
        </w:rPr>
        <w:t>输入格式：</w:t>
      </w:r>
    </w:p>
    <w:p w14:paraId="65362043" w14:textId="5FCF8433" w:rsidR="00A4223D" w:rsidRPr="00A4223D" w:rsidRDefault="00A4223D" w:rsidP="00A4223D">
      <w:r>
        <w:rPr>
          <w:rFonts w:hint="eastAsia"/>
        </w:rPr>
        <w:t>第一行一个整数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10^</w:t>
      </w:r>
      <w:r>
        <w:t>5</w:t>
      </w:r>
      <w:r>
        <w:rPr>
          <w:rFonts w:hint="eastAsia"/>
        </w:rPr>
        <w:t>）。</w:t>
      </w:r>
    </w:p>
    <w:p w14:paraId="5E98CAB3" w14:textId="081D77EA" w:rsidR="00A4223D" w:rsidRPr="00A4223D" w:rsidRDefault="00A4223D" w:rsidP="00A4223D">
      <w:r>
        <w:rPr>
          <w:rFonts w:hint="eastAsia"/>
        </w:rPr>
        <w:t>接下来</w:t>
      </w:r>
      <w:r>
        <w:t xml:space="preserve"> n-1</w:t>
      </w:r>
      <w:r>
        <w:rPr>
          <w:rFonts w:hint="eastAsia"/>
        </w:rPr>
        <w:t>行，每行两个正整数</w:t>
      </w:r>
      <w:r>
        <w:t xml:space="preserve"> x,y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≤</w:t>
      </w:r>
      <w:r>
        <w:t>x,y</w:t>
      </w:r>
      <w:r>
        <w:rPr>
          <w:rFonts w:hint="eastAsia"/>
        </w:rPr>
        <w:t>≤</w:t>
      </w:r>
      <w:r>
        <w:t>n,x!</w:t>
      </w:r>
      <w:r>
        <w:rPr>
          <w:rFonts w:hint="eastAsia"/>
        </w:rPr>
        <w:t>=y</w:t>
      </w:r>
      <w:r>
        <w:rPr>
          <w:rFonts w:hint="eastAsia"/>
        </w:rPr>
        <w:t>），表示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之间有一条连边。</w:t>
      </w:r>
    </w:p>
    <w:p w14:paraId="5E87973E" w14:textId="59B06FDF" w:rsidR="00A4223D" w:rsidRPr="00A4223D" w:rsidRDefault="00A4223D" w:rsidP="00A4223D">
      <w:r>
        <w:rPr>
          <w:rFonts w:hint="eastAsia"/>
        </w:rPr>
        <w:t>接下来一个整数</w:t>
      </w:r>
      <w:r>
        <w:rPr>
          <w:rFonts w:hint="eastAsia"/>
        </w:rPr>
        <w:t xml:space="preserve"> k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t>^5</w:t>
      </w:r>
      <w:r>
        <w:rPr>
          <w:rFonts w:hint="eastAsia"/>
        </w:rPr>
        <w:t>）。</w:t>
      </w:r>
    </w:p>
    <w:p w14:paraId="0BE71E32" w14:textId="52E7B9B6" w:rsidR="00A4223D" w:rsidRDefault="00A4223D" w:rsidP="00A4223D">
      <w:r>
        <w:rPr>
          <w:rFonts w:hint="eastAsia"/>
        </w:rPr>
        <w:t>接下来</w:t>
      </w:r>
      <w:r>
        <w:rPr>
          <w:rFonts w:hint="eastAsia"/>
        </w:rPr>
        <w:t xml:space="preserve"> k </w:t>
      </w:r>
      <w:r>
        <w:rPr>
          <w:rFonts w:hint="eastAsia"/>
        </w:rPr>
        <w:t>行，每行两个正整数</w:t>
      </w:r>
      <w:r>
        <w:rPr>
          <w:rFonts w:hint="eastAsia"/>
        </w:rPr>
        <w:t xml:space="preserve">x,y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x,y</w:t>
      </w:r>
      <w:r>
        <w:rPr>
          <w:rFonts w:hint="eastAsia"/>
        </w:rPr>
        <w:t>≤</w:t>
      </w:r>
      <w:r>
        <w:rPr>
          <w:rFonts w:hint="eastAsia"/>
        </w:rPr>
        <w:t xml:space="preserve">n </w:t>
      </w:r>
      <w:r>
        <w:rPr>
          <w:rFonts w:hint="eastAsia"/>
        </w:rPr>
        <w:t>），表示有一个从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的旅行。</w:t>
      </w:r>
    </w:p>
    <w:p w14:paraId="1ECC667E" w14:textId="7F71F581" w:rsidR="00F64BA6" w:rsidRDefault="00F64BA6" w:rsidP="00A4223D">
      <w:r>
        <w:rPr>
          <w:rFonts w:hint="eastAsia"/>
        </w:rPr>
        <w:t>输出格式：</w:t>
      </w:r>
    </w:p>
    <w:p w14:paraId="51E444D5" w14:textId="56E53E9B" w:rsidR="00F64BA6" w:rsidRDefault="00F64BA6" w:rsidP="00A4223D">
      <w:r w:rsidRPr="00F64BA6">
        <w:rPr>
          <w:rFonts w:hint="eastAsia"/>
        </w:rPr>
        <w:t>总共</w:t>
      </w:r>
      <w:r w:rsidRPr="00F64BA6">
        <w:t xml:space="preserve"> n-1</w:t>
      </w:r>
      <w:r w:rsidRPr="00F64BA6">
        <w:rPr>
          <w:rFonts w:hint="eastAsia"/>
        </w:rPr>
        <w:t>行，按输入顺序输出每一条边被走过的次数。</w:t>
      </w:r>
    </w:p>
    <w:p w14:paraId="339FA816" w14:textId="533E7718" w:rsidR="00083D89" w:rsidRPr="00083D89" w:rsidRDefault="00083D89" w:rsidP="00A4223D">
      <w:pPr>
        <w:rPr>
          <w:color w:val="FF0000"/>
        </w:rPr>
      </w:pPr>
      <w:r w:rsidRPr="00083D89">
        <w:rPr>
          <w:color w:val="FF0000"/>
        </w:rPr>
        <w:lastRenderedPageBreak/>
        <w:t>CF191C Fools and Roads</w:t>
      </w:r>
    </w:p>
    <w:p w14:paraId="4A1F71A4" w14:textId="77777777" w:rsidR="00A4223D" w:rsidRDefault="00A4223D" w:rsidP="00A4223D">
      <w:r>
        <w:t>#include&lt;bits/stdc++.h&gt;</w:t>
      </w:r>
    </w:p>
    <w:p w14:paraId="33578236" w14:textId="77777777" w:rsidR="00A4223D" w:rsidRDefault="00A4223D" w:rsidP="00A4223D">
      <w:r>
        <w:t>using namespace std;</w:t>
      </w:r>
    </w:p>
    <w:p w14:paraId="3F2B1F18" w14:textId="77777777" w:rsidR="00A4223D" w:rsidRDefault="00A4223D" w:rsidP="00A4223D">
      <w:r>
        <w:t>struct Edge {</w:t>
      </w:r>
    </w:p>
    <w:p w14:paraId="7454AE83" w14:textId="77777777" w:rsidR="00A4223D" w:rsidRDefault="00A4223D" w:rsidP="00A4223D">
      <w:r>
        <w:tab/>
        <w:t>int to;</w:t>
      </w:r>
    </w:p>
    <w:p w14:paraId="6FB7CCC6" w14:textId="77777777" w:rsidR="00A4223D" w:rsidRDefault="00A4223D" w:rsidP="00A4223D">
      <w:r>
        <w:tab/>
        <w:t>int nxt;</w:t>
      </w:r>
    </w:p>
    <w:p w14:paraId="7937CB6D" w14:textId="77777777" w:rsidR="00A4223D" w:rsidRDefault="00A4223D" w:rsidP="00A4223D">
      <w:r>
        <w:tab/>
        <w:t>int head;</w:t>
      </w:r>
    </w:p>
    <w:p w14:paraId="6C840C68" w14:textId="77777777" w:rsidR="00A4223D" w:rsidRDefault="00A4223D" w:rsidP="00A4223D">
      <w:r>
        <w:t>};</w:t>
      </w:r>
    </w:p>
    <w:p w14:paraId="20DCDCB5" w14:textId="77777777" w:rsidR="00A4223D" w:rsidRDefault="00A4223D" w:rsidP="00A4223D">
      <w:r>
        <w:t>Edge edge[200005];</w:t>
      </w:r>
    </w:p>
    <w:p w14:paraId="540BC705" w14:textId="77777777" w:rsidR="00A4223D" w:rsidRDefault="00A4223D" w:rsidP="00A4223D">
      <w:r>
        <w:t>int n,m,u,v,lg[100005],x[100005],y[100005],point,anc[100005][20],depth[100005],diff[100005];</w:t>
      </w:r>
    </w:p>
    <w:p w14:paraId="62DEFEA7" w14:textId="77777777" w:rsidR="00A4223D" w:rsidRDefault="00A4223D" w:rsidP="00A4223D">
      <w:r>
        <w:t>inline void init_log() {</w:t>
      </w:r>
    </w:p>
    <w:p w14:paraId="1FDC45D4" w14:textId="77777777" w:rsidR="00A4223D" w:rsidRDefault="00A4223D" w:rsidP="00A4223D">
      <w:r>
        <w:tab/>
        <w:t>lg[1]=1;</w:t>
      </w:r>
    </w:p>
    <w:p w14:paraId="606FA4D7" w14:textId="77777777" w:rsidR="00A4223D" w:rsidRDefault="00A4223D" w:rsidP="00A4223D">
      <w:r>
        <w:tab/>
        <w:t>for(register int i=2; i&lt;=n; i++) {</w:t>
      </w:r>
    </w:p>
    <w:p w14:paraId="3613A93E" w14:textId="77777777" w:rsidR="00A4223D" w:rsidRDefault="00A4223D" w:rsidP="00A4223D">
      <w:r>
        <w:tab/>
      </w:r>
      <w:r>
        <w:tab/>
        <w:t>if(1&lt;&lt;lg[i-1]==i)</w:t>
      </w:r>
    </w:p>
    <w:p w14:paraId="2B5080E6" w14:textId="77777777" w:rsidR="00A4223D" w:rsidRDefault="00A4223D" w:rsidP="00A4223D">
      <w:r>
        <w:tab/>
      </w:r>
      <w:r>
        <w:tab/>
      </w:r>
      <w:r>
        <w:tab/>
        <w:t>lg[i]=1;</w:t>
      </w:r>
    </w:p>
    <w:p w14:paraId="4A6DB512" w14:textId="77777777" w:rsidR="00A4223D" w:rsidRDefault="00A4223D" w:rsidP="00A4223D">
      <w:r>
        <w:tab/>
      </w:r>
      <w:r>
        <w:tab/>
        <w:t>lg[i]+=lg[i-1];</w:t>
      </w:r>
    </w:p>
    <w:p w14:paraId="6DC8523F" w14:textId="77777777" w:rsidR="00A4223D" w:rsidRDefault="00A4223D" w:rsidP="00A4223D">
      <w:r>
        <w:tab/>
        <w:t>}</w:t>
      </w:r>
    </w:p>
    <w:p w14:paraId="39082B81" w14:textId="77777777" w:rsidR="00A4223D" w:rsidRDefault="00A4223D" w:rsidP="00A4223D">
      <w:r>
        <w:t>}</w:t>
      </w:r>
    </w:p>
    <w:p w14:paraId="0979CE01" w14:textId="77777777" w:rsidR="00A4223D" w:rsidRDefault="00A4223D" w:rsidP="00A4223D">
      <w:r>
        <w:t>inline void add_edge(int u,int v) {</w:t>
      </w:r>
    </w:p>
    <w:p w14:paraId="20E0C38C" w14:textId="77777777" w:rsidR="00A4223D" w:rsidRDefault="00A4223D" w:rsidP="00A4223D">
      <w:r>
        <w:tab/>
        <w:t>point++;</w:t>
      </w:r>
    </w:p>
    <w:p w14:paraId="69BA9AC3" w14:textId="77777777" w:rsidR="00A4223D" w:rsidRDefault="00A4223D" w:rsidP="00A4223D">
      <w:r>
        <w:tab/>
        <w:t>edge[point].to=v;</w:t>
      </w:r>
    </w:p>
    <w:p w14:paraId="36D020ED" w14:textId="77777777" w:rsidR="00A4223D" w:rsidRDefault="00A4223D" w:rsidP="00A4223D">
      <w:r>
        <w:tab/>
        <w:t>edge[point].nxt=edge[u].head;</w:t>
      </w:r>
    </w:p>
    <w:p w14:paraId="698C0820" w14:textId="77777777" w:rsidR="00A4223D" w:rsidRDefault="00A4223D" w:rsidP="00A4223D">
      <w:r>
        <w:tab/>
        <w:t>edge[u].head=point;</w:t>
      </w:r>
    </w:p>
    <w:p w14:paraId="3C20A046" w14:textId="77777777" w:rsidR="00A4223D" w:rsidRDefault="00A4223D" w:rsidP="00A4223D">
      <w:r>
        <w:t>}</w:t>
      </w:r>
    </w:p>
    <w:p w14:paraId="4AB15F71" w14:textId="77777777" w:rsidR="00A4223D" w:rsidRDefault="00A4223D" w:rsidP="00A4223D">
      <w:r>
        <w:t>inline void dfs_anc(int now,int father) {</w:t>
      </w:r>
    </w:p>
    <w:p w14:paraId="11A74CDE" w14:textId="77777777" w:rsidR="00A4223D" w:rsidRDefault="00A4223D" w:rsidP="00A4223D">
      <w:r>
        <w:tab/>
        <w:t>anc[now][0]=father;</w:t>
      </w:r>
    </w:p>
    <w:p w14:paraId="5A3C99D1" w14:textId="77777777" w:rsidR="00A4223D" w:rsidRDefault="00A4223D" w:rsidP="00A4223D">
      <w:r>
        <w:tab/>
        <w:t>depth[now]=depth[father]+1;</w:t>
      </w:r>
    </w:p>
    <w:p w14:paraId="61E5D777" w14:textId="77777777" w:rsidR="00A4223D" w:rsidRDefault="00A4223D" w:rsidP="00A4223D">
      <w:r>
        <w:tab/>
        <w:t>for(register int i=1; i&lt;=lg[depth[now]]; i++) {</w:t>
      </w:r>
    </w:p>
    <w:p w14:paraId="4987E9B0" w14:textId="2CED4EB5" w:rsidR="00A4223D" w:rsidRDefault="00A4223D" w:rsidP="00A4223D">
      <w:r>
        <w:tab/>
      </w:r>
      <w:r>
        <w:tab/>
        <w:t>anc[now][i]=</w:t>
      </w:r>
      <w:r w:rsidR="008A23BF">
        <w:t xml:space="preserve"> </w:t>
      </w:r>
      <w:r w:rsidR="008A23BF" w:rsidRPr="008A23BF">
        <w:rPr>
          <w:u w:val="single"/>
        </w:rPr>
        <w:t xml:space="preserve">        </w:t>
      </w:r>
      <w:r w:rsidR="008A23BF" w:rsidRPr="008A23BF">
        <w:rPr>
          <w:rFonts w:hint="eastAsia"/>
          <w:u w:val="single"/>
        </w:rPr>
        <w:t>1</w:t>
      </w:r>
      <w:r w:rsidR="008A23BF" w:rsidRPr="008A23BF">
        <w:rPr>
          <w:u w:val="single"/>
        </w:rPr>
        <w:t xml:space="preserve">          </w:t>
      </w:r>
      <w:r w:rsidR="008A23BF">
        <w:t xml:space="preserve"> </w:t>
      </w:r>
      <w:r>
        <w:t>;</w:t>
      </w:r>
      <w:r w:rsidR="008A23BF">
        <w:t xml:space="preserve">  </w:t>
      </w:r>
    </w:p>
    <w:p w14:paraId="7E1CEFA2" w14:textId="77777777" w:rsidR="00A4223D" w:rsidRDefault="00A4223D" w:rsidP="00A4223D">
      <w:r>
        <w:tab/>
        <w:t>}</w:t>
      </w:r>
    </w:p>
    <w:p w14:paraId="37220CDE" w14:textId="77777777" w:rsidR="00A4223D" w:rsidRDefault="00A4223D" w:rsidP="00A4223D">
      <w:r>
        <w:tab/>
        <w:t>int tmp=edge[now].head;</w:t>
      </w:r>
    </w:p>
    <w:p w14:paraId="30547398" w14:textId="77777777" w:rsidR="00A4223D" w:rsidRDefault="00A4223D" w:rsidP="00A4223D">
      <w:r>
        <w:tab/>
        <w:t>while(tmp&gt;0) {</w:t>
      </w:r>
    </w:p>
    <w:p w14:paraId="32E36AFB" w14:textId="77777777" w:rsidR="00A4223D" w:rsidRDefault="00A4223D" w:rsidP="00A4223D">
      <w:r>
        <w:tab/>
      </w:r>
      <w:r>
        <w:tab/>
        <w:t>int son=edge[tmp].to;</w:t>
      </w:r>
    </w:p>
    <w:p w14:paraId="598BF413" w14:textId="77777777" w:rsidR="00A4223D" w:rsidRDefault="00A4223D" w:rsidP="00A4223D">
      <w:r>
        <w:tab/>
      </w:r>
      <w:r>
        <w:tab/>
        <w:t>if(son==father) {</w:t>
      </w:r>
    </w:p>
    <w:p w14:paraId="691F7563" w14:textId="77777777" w:rsidR="00A4223D" w:rsidRDefault="00A4223D" w:rsidP="00A4223D">
      <w:r>
        <w:tab/>
      </w:r>
      <w:r>
        <w:tab/>
      </w:r>
      <w:r>
        <w:tab/>
        <w:t>tmp=edge[tmp].nxt;</w:t>
      </w:r>
    </w:p>
    <w:p w14:paraId="76E733CC" w14:textId="77777777" w:rsidR="00A4223D" w:rsidRDefault="00A4223D" w:rsidP="00A4223D">
      <w:r>
        <w:tab/>
      </w:r>
      <w:r>
        <w:tab/>
      </w:r>
      <w:r>
        <w:tab/>
        <w:t>continue;</w:t>
      </w:r>
    </w:p>
    <w:p w14:paraId="1EBB1B56" w14:textId="77777777" w:rsidR="00A4223D" w:rsidRDefault="00A4223D" w:rsidP="00A4223D">
      <w:r>
        <w:tab/>
      </w:r>
      <w:r>
        <w:tab/>
        <w:t>}</w:t>
      </w:r>
    </w:p>
    <w:p w14:paraId="0B148065" w14:textId="77777777" w:rsidR="00A4223D" w:rsidRDefault="00A4223D" w:rsidP="00A4223D">
      <w:r>
        <w:tab/>
      </w:r>
      <w:r>
        <w:tab/>
        <w:t>dfs_anc(son,now);</w:t>
      </w:r>
    </w:p>
    <w:p w14:paraId="2C8E677A" w14:textId="77777777" w:rsidR="00A4223D" w:rsidRDefault="00A4223D" w:rsidP="00A4223D">
      <w:r>
        <w:tab/>
      </w:r>
      <w:r>
        <w:tab/>
        <w:t>tmp=edge[tmp].nxt;</w:t>
      </w:r>
    </w:p>
    <w:p w14:paraId="6E24836B" w14:textId="77777777" w:rsidR="00A4223D" w:rsidRDefault="00A4223D" w:rsidP="00A4223D">
      <w:r>
        <w:tab/>
        <w:t>}</w:t>
      </w:r>
    </w:p>
    <w:p w14:paraId="09D28062" w14:textId="77777777" w:rsidR="00A4223D" w:rsidRDefault="00A4223D" w:rsidP="00A4223D">
      <w:r>
        <w:t>}</w:t>
      </w:r>
    </w:p>
    <w:p w14:paraId="6B93E147" w14:textId="77777777" w:rsidR="00A4223D" w:rsidRDefault="00A4223D" w:rsidP="00A4223D">
      <w:r>
        <w:t>inline int lca(int a,int b) {</w:t>
      </w:r>
    </w:p>
    <w:p w14:paraId="23364B0B" w14:textId="77777777" w:rsidR="00A4223D" w:rsidRDefault="00A4223D" w:rsidP="00A4223D">
      <w:r>
        <w:tab/>
        <w:t>if(depth[a]&lt;depth[b])</w:t>
      </w:r>
    </w:p>
    <w:p w14:paraId="74E9AE59" w14:textId="77777777" w:rsidR="00A4223D" w:rsidRDefault="00A4223D" w:rsidP="00A4223D">
      <w:r>
        <w:tab/>
      </w:r>
      <w:r>
        <w:tab/>
        <w:t>swap(a,b);</w:t>
      </w:r>
    </w:p>
    <w:p w14:paraId="43D285DE" w14:textId="77777777" w:rsidR="00A4223D" w:rsidRDefault="00A4223D" w:rsidP="00A4223D">
      <w:r>
        <w:lastRenderedPageBreak/>
        <w:tab/>
        <w:t>while(depth[a]&gt;depth[b])</w:t>
      </w:r>
    </w:p>
    <w:p w14:paraId="7E666119" w14:textId="65E95F30" w:rsidR="00A4223D" w:rsidRDefault="00A4223D" w:rsidP="00A4223D">
      <w:r>
        <w:tab/>
      </w:r>
      <w:r>
        <w:tab/>
        <w:t>a=</w:t>
      </w:r>
      <w:r w:rsidR="009B54FD" w:rsidRPr="009B54FD">
        <w:rPr>
          <w:u w:val="single"/>
        </w:rPr>
        <w:t xml:space="preserve">            </w:t>
      </w:r>
      <w:r w:rsidR="009B54FD" w:rsidRPr="009B54FD">
        <w:rPr>
          <w:rFonts w:hint="eastAsia"/>
          <w:u w:val="single"/>
        </w:rPr>
        <w:t>2</w:t>
      </w:r>
      <w:r w:rsidR="009B54FD" w:rsidRPr="009B54FD">
        <w:rPr>
          <w:u w:val="single"/>
        </w:rPr>
        <w:t xml:space="preserve">            </w:t>
      </w:r>
      <w:r>
        <w:t>;</w:t>
      </w:r>
      <w:r w:rsidR="008A23BF">
        <w:t xml:space="preserve">  </w:t>
      </w:r>
    </w:p>
    <w:p w14:paraId="38A7F8EA" w14:textId="77777777" w:rsidR="00A4223D" w:rsidRDefault="00A4223D" w:rsidP="00A4223D">
      <w:r>
        <w:tab/>
        <w:t>if(a==b)</w:t>
      </w:r>
      <w:r>
        <w:tab/>
        <w:t>return b;</w:t>
      </w:r>
    </w:p>
    <w:p w14:paraId="1F04F42A" w14:textId="6903B801" w:rsidR="00A4223D" w:rsidRDefault="00A4223D" w:rsidP="00A4223D">
      <w:r>
        <w:tab/>
        <w:t>for(register int i=</w:t>
      </w:r>
      <w:r w:rsidR="009B54FD" w:rsidRPr="009B54FD">
        <w:rPr>
          <w:u w:val="single"/>
        </w:rPr>
        <w:t xml:space="preserve">       </w:t>
      </w:r>
      <w:r w:rsidR="009B54FD" w:rsidRPr="009B54FD">
        <w:rPr>
          <w:rFonts w:hint="eastAsia"/>
          <w:u w:val="single"/>
        </w:rPr>
        <w:t>3</w:t>
      </w:r>
      <w:r w:rsidR="009B54FD" w:rsidRPr="009B54FD">
        <w:rPr>
          <w:u w:val="single"/>
        </w:rPr>
        <w:t xml:space="preserve">           </w:t>
      </w:r>
      <w:r w:rsidR="009B54FD">
        <w:t xml:space="preserve"> </w:t>
      </w:r>
      <w:r>
        <w:t>; i&gt;=0; i--)</w:t>
      </w:r>
      <w:r w:rsidR="008A23BF">
        <w:t xml:space="preserve">   </w:t>
      </w:r>
    </w:p>
    <w:p w14:paraId="1C17A9DB" w14:textId="77777777" w:rsidR="00A4223D" w:rsidRDefault="00A4223D" w:rsidP="00A4223D">
      <w:r>
        <w:tab/>
      </w:r>
      <w:r>
        <w:tab/>
        <w:t>if(anc[a][i]!=anc[b][i]) {</w:t>
      </w:r>
    </w:p>
    <w:p w14:paraId="52DBEBAF" w14:textId="77777777" w:rsidR="00A4223D" w:rsidRDefault="00A4223D" w:rsidP="00A4223D">
      <w:r>
        <w:tab/>
      </w:r>
      <w:r>
        <w:tab/>
      </w:r>
      <w:r>
        <w:tab/>
        <w:t>a=anc[a][i];</w:t>
      </w:r>
    </w:p>
    <w:p w14:paraId="59ED6A18" w14:textId="77777777" w:rsidR="00A4223D" w:rsidRDefault="00A4223D" w:rsidP="00A4223D">
      <w:r>
        <w:tab/>
      </w:r>
      <w:r>
        <w:tab/>
      </w:r>
      <w:r>
        <w:tab/>
        <w:t>b=anc[b][i];</w:t>
      </w:r>
    </w:p>
    <w:p w14:paraId="040C0C8A" w14:textId="77777777" w:rsidR="00A4223D" w:rsidRDefault="00A4223D" w:rsidP="00A4223D">
      <w:r>
        <w:tab/>
      </w:r>
      <w:r>
        <w:tab/>
        <w:t>}</w:t>
      </w:r>
    </w:p>
    <w:p w14:paraId="5D49BA3C" w14:textId="6633596E" w:rsidR="00A4223D" w:rsidRDefault="00A4223D" w:rsidP="00A4223D">
      <w:r>
        <w:tab/>
      </w:r>
      <w:r w:rsidR="009B54FD">
        <w:t>R</w:t>
      </w:r>
      <w:r>
        <w:t>eturn</w:t>
      </w:r>
      <w:r w:rsidR="009B54FD">
        <w:t xml:space="preserve"> </w:t>
      </w:r>
      <w:r w:rsidR="009B54FD" w:rsidRPr="009B54FD">
        <w:rPr>
          <w:u w:val="single"/>
        </w:rPr>
        <w:t xml:space="preserve">       </w:t>
      </w:r>
      <w:r w:rsidR="009B54FD" w:rsidRPr="009B54FD">
        <w:rPr>
          <w:rFonts w:hint="eastAsia"/>
          <w:u w:val="single"/>
        </w:rPr>
        <w:t>4</w:t>
      </w:r>
      <w:r w:rsidR="009B54FD" w:rsidRPr="009B54FD">
        <w:rPr>
          <w:u w:val="single"/>
        </w:rPr>
        <w:t xml:space="preserve">         </w:t>
      </w:r>
      <w:r w:rsidR="009B54FD">
        <w:t xml:space="preserve"> </w:t>
      </w:r>
      <w:r>
        <w:t>;</w:t>
      </w:r>
      <w:r w:rsidR="008A23BF">
        <w:t xml:space="preserve">           </w:t>
      </w:r>
    </w:p>
    <w:p w14:paraId="707A8129" w14:textId="77777777" w:rsidR="00A4223D" w:rsidRDefault="00A4223D" w:rsidP="00A4223D">
      <w:r>
        <w:t>}</w:t>
      </w:r>
    </w:p>
    <w:p w14:paraId="26B9FB48" w14:textId="77777777" w:rsidR="00A4223D" w:rsidRDefault="00A4223D" w:rsidP="00A4223D">
      <w:r>
        <w:t>inline void dfs_answer(int now,int father) {</w:t>
      </w:r>
    </w:p>
    <w:p w14:paraId="47E9B686" w14:textId="77777777" w:rsidR="00A4223D" w:rsidRDefault="00A4223D" w:rsidP="00A4223D">
      <w:r>
        <w:tab/>
        <w:t>int tmp=edge[now].head;</w:t>
      </w:r>
    </w:p>
    <w:p w14:paraId="6C0C0373" w14:textId="77777777" w:rsidR="00A4223D" w:rsidRDefault="00A4223D" w:rsidP="00A4223D">
      <w:r>
        <w:tab/>
        <w:t>while(tmp&gt;0) {</w:t>
      </w:r>
    </w:p>
    <w:p w14:paraId="23ED4BA4" w14:textId="77777777" w:rsidR="00A4223D" w:rsidRDefault="00A4223D" w:rsidP="00A4223D">
      <w:r>
        <w:tab/>
      </w:r>
      <w:r>
        <w:tab/>
        <w:t>int son=edge[tmp].to;</w:t>
      </w:r>
    </w:p>
    <w:p w14:paraId="617B859A" w14:textId="77777777" w:rsidR="00A4223D" w:rsidRDefault="00A4223D" w:rsidP="00A4223D">
      <w:r>
        <w:tab/>
      </w:r>
      <w:r>
        <w:tab/>
        <w:t>if(son==father) {</w:t>
      </w:r>
    </w:p>
    <w:p w14:paraId="5AC15988" w14:textId="77777777" w:rsidR="00A4223D" w:rsidRDefault="00A4223D" w:rsidP="00A4223D">
      <w:r>
        <w:tab/>
      </w:r>
      <w:r>
        <w:tab/>
      </w:r>
      <w:r>
        <w:tab/>
        <w:t>tmp=edge[tmp].nxt;</w:t>
      </w:r>
    </w:p>
    <w:p w14:paraId="4694A886" w14:textId="77777777" w:rsidR="00A4223D" w:rsidRDefault="00A4223D" w:rsidP="00A4223D">
      <w:r>
        <w:tab/>
      </w:r>
      <w:r>
        <w:tab/>
      </w:r>
      <w:r>
        <w:tab/>
        <w:t>continue;</w:t>
      </w:r>
    </w:p>
    <w:p w14:paraId="5011E8A8" w14:textId="77777777" w:rsidR="00A4223D" w:rsidRDefault="00A4223D" w:rsidP="00A4223D">
      <w:r>
        <w:tab/>
      </w:r>
      <w:r>
        <w:tab/>
        <w:t>}</w:t>
      </w:r>
    </w:p>
    <w:p w14:paraId="5A1755EA" w14:textId="77777777" w:rsidR="00A4223D" w:rsidRDefault="00A4223D" w:rsidP="00A4223D">
      <w:r>
        <w:tab/>
      </w:r>
      <w:r>
        <w:tab/>
        <w:t>dfs_answer(son,now);</w:t>
      </w:r>
    </w:p>
    <w:p w14:paraId="4C47C687" w14:textId="77777777" w:rsidR="00A4223D" w:rsidRDefault="00A4223D" w:rsidP="00A4223D">
      <w:r>
        <w:tab/>
      </w:r>
      <w:r>
        <w:tab/>
        <w:t>diff[now]+=diff[son];</w:t>
      </w:r>
    </w:p>
    <w:p w14:paraId="7897FEAF" w14:textId="77777777" w:rsidR="00A4223D" w:rsidRDefault="00A4223D" w:rsidP="00A4223D">
      <w:r>
        <w:tab/>
      </w:r>
      <w:r>
        <w:tab/>
        <w:t>tmp=edge[tmp].nxt;</w:t>
      </w:r>
    </w:p>
    <w:p w14:paraId="7A127103" w14:textId="77777777" w:rsidR="00A4223D" w:rsidRDefault="00A4223D" w:rsidP="00A4223D">
      <w:r>
        <w:tab/>
        <w:t>}</w:t>
      </w:r>
    </w:p>
    <w:p w14:paraId="30868098" w14:textId="77777777" w:rsidR="00A4223D" w:rsidRDefault="00A4223D" w:rsidP="00A4223D">
      <w:r>
        <w:t>}</w:t>
      </w:r>
    </w:p>
    <w:p w14:paraId="33000E7A" w14:textId="77777777" w:rsidR="00A4223D" w:rsidRDefault="00A4223D" w:rsidP="00A4223D">
      <w:r>
        <w:t>int main() {</w:t>
      </w:r>
    </w:p>
    <w:p w14:paraId="24382E32" w14:textId="77777777" w:rsidR="00A4223D" w:rsidRDefault="00A4223D" w:rsidP="00A4223D">
      <w:r>
        <w:tab/>
        <w:t>scanf("%d",&amp;n);</w:t>
      </w:r>
    </w:p>
    <w:p w14:paraId="1A50FFC5" w14:textId="77777777" w:rsidR="00A4223D" w:rsidRDefault="00A4223D" w:rsidP="00A4223D">
      <w:r>
        <w:tab/>
        <w:t>init_log();</w:t>
      </w:r>
    </w:p>
    <w:p w14:paraId="3070E69C" w14:textId="77777777" w:rsidR="00A4223D" w:rsidRDefault="00A4223D" w:rsidP="00A4223D">
      <w:r>
        <w:tab/>
        <w:t>for(register int i=1; i&lt;n; i++) {</w:t>
      </w:r>
    </w:p>
    <w:p w14:paraId="764BB16E" w14:textId="77777777" w:rsidR="00A4223D" w:rsidRDefault="00A4223D" w:rsidP="00A4223D">
      <w:r>
        <w:tab/>
      </w:r>
      <w:r>
        <w:tab/>
        <w:t>scanf("%d%d",&amp;x[i],&amp;y[i]);</w:t>
      </w:r>
    </w:p>
    <w:p w14:paraId="50E2C318" w14:textId="77777777" w:rsidR="00A4223D" w:rsidRDefault="00A4223D" w:rsidP="00A4223D">
      <w:r>
        <w:tab/>
      </w:r>
      <w:r>
        <w:tab/>
        <w:t>add_edge(x[i],y[i]);</w:t>
      </w:r>
    </w:p>
    <w:p w14:paraId="26634C8F" w14:textId="77777777" w:rsidR="00A4223D" w:rsidRDefault="00A4223D" w:rsidP="00A4223D">
      <w:r>
        <w:tab/>
      </w:r>
      <w:r>
        <w:tab/>
        <w:t>add_edge(y[i],x[i]);</w:t>
      </w:r>
    </w:p>
    <w:p w14:paraId="4A7CBF73" w14:textId="77777777" w:rsidR="00A4223D" w:rsidRDefault="00A4223D" w:rsidP="00A4223D">
      <w:r>
        <w:tab/>
        <w:t>}</w:t>
      </w:r>
    </w:p>
    <w:p w14:paraId="2EC96CC7" w14:textId="77777777" w:rsidR="00A4223D" w:rsidRDefault="00A4223D" w:rsidP="00A4223D">
      <w:r>
        <w:tab/>
        <w:t>dfs_anc(1,0);</w:t>
      </w:r>
    </w:p>
    <w:p w14:paraId="005EEB82" w14:textId="77777777" w:rsidR="00A4223D" w:rsidRDefault="00A4223D" w:rsidP="00A4223D">
      <w:r>
        <w:tab/>
        <w:t>scanf("%d",&amp;m);</w:t>
      </w:r>
    </w:p>
    <w:p w14:paraId="547D8C34" w14:textId="77777777" w:rsidR="00A4223D" w:rsidRDefault="00A4223D" w:rsidP="00A4223D">
      <w:r>
        <w:tab/>
        <w:t>for(register int i=1; i&lt;=m; i++) {</w:t>
      </w:r>
    </w:p>
    <w:p w14:paraId="6F7886A6" w14:textId="77777777" w:rsidR="00A4223D" w:rsidRDefault="00A4223D" w:rsidP="00A4223D">
      <w:r>
        <w:tab/>
      </w:r>
      <w:r>
        <w:tab/>
        <w:t>scanf("%d%d",&amp;u,&amp;v);</w:t>
      </w:r>
    </w:p>
    <w:p w14:paraId="7DD27BC5" w14:textId="77777777" w:rsidR="00A4223D" w:rsidRDefault="00A4223D" w:rsidP="00A4223D">
      <w:r>
        <w:tab/>
      </w:r>
      <w:r>
        <w:tab/>
        <w:t>diff[u]++;</w:t>
      </w:r>
    </w:p>
    <w:p w14:paraId="0EE3434F" w14:textId="77777777" w:rsidR="00A4223D" w:rsidRDefault="00A4223D" w:rsidP="00A4223D">
      <w:r>
        <w:tab/>
      </w:r>
      <w:r>
        <w:tab/>
        <w:t>diff[v]++;</w:t>
      </w:r>
    </w:p>
    <w:p w14:paraId="3F99E239" w14:textId="5F1CD8CE" w:rsidR="00A4223D" w:rsidRDefault="00A4223D" w:rsidP="00A4223D">
      <w:r>
        <w:tab/>
      </w:r>
      <w:r>
        <w:tab/>
      </w:r>
      <w:r w:rsidR="006D5745" w:rsidRPr="006D5745">
        <w:rPr>
          <w:u w:val="single"/>
        </w:rPr>
        <w:t xml:space="preserve">        5          </w:t>
      </w:r>
      <w:r w:rsidR="006D5745">
        <w:t xml:space="preserve"> </w:t>
      </w:r>
      <w:r>
        <w:t>;</w:t>
      </w:r>
      <w:r w:rsidR="008A23BF">
        <w:t xml:space="preserve">     </w:t>
      </w:r>
    </w:p>
    <w:p w14:paraId="0D888B36" w14:textId="77777777" w:rsidR="00A4223D" w:rsidRDefault="00A4223D" w:rsidP="00A4223D">
      <w:r>
        <w:tab/>
        <w:t>}</w:t>
      </w:r>
    </w:p>
    <w:p w14:paraId="4A515CAD" w14:textId="77777777" w:rsidR="00A4223D" w:rsidRDefault="00A4223D" w:rsidP="00A4223D">
      <w:r>
        <w:tab/>
        <w:t>dfs_answer(1,0);</w:t>
      </w:r>
    </w:p>
    <w:p w14:paraId="2E5D2C52" w14:textId="77777777" w:rsidR="00A4223D" w:rsidRDefault="00A4223D" w:rsidP="00A4223D">
      <w:r>
        <w:tab/>
        <w:t>for(register int i=1; i&lt;n; i++) {</w:t>
      </w:r>
    </w:p>
    <w:p w14:paraId="477A069A" w14:textId="77777777" w:rsidR="00A4223D" w:rsidRDefault="00A4223D" w:rsidP="00A4223D">
      <w:r>
        <w:tab/>
      </w:r>
      <w:r>
        <w:tab/>
        <w:t>u=x[i],v=y[i];</w:t>
      </w:r>
    </w:p>
    <w:p w14:paraId="2F5C205B" w14:textId="77777777" w:rsidR="00A4223D" w:rsidRDefault="00A4223D" w:rsidP="00A4223D">
      <w:r>
        <w:tab/>
      </w:r>
      <w:r>
        <w:tab/>
        <w:t>if(depth[u]&gt;depth[v])</w:t>
      </w:r>
    </w:p>
    <w:p w14:paraId="7C5217CD" w14:textId="77777777" w:rsidR="00A4223D" w:rsidRDefault="00A4223D" w:rsidP="00A4223D">
      <w:r>
        <w:tab/>
      </w:r>
      <w:r>
        <w:tab/>
      </w:r>
      <w:r>
        <w:tab/>
        <w:t>printf("%d ",diff[u]);</w:t>
      </w:r>
    </w:p>
    <w:p w14:paraId="7467FE05" w14:textId="77777777" w:rsidR="00A4223D" w:rsidRDefault="00A4223D" w:rsidP="00A4223D">
      <w:r>
        <w:lastRenderedPageBreak/>
        <w:tab/>
      </w:r>
      <w:r>
        <w:tab/>
        <w:t>else</w:t>
      </w:r>
    </w:p>
    <w:p w14:paraId="5488EB0B" w14:textId="77777777" w:rsidR="00A4223D" w:rsidRDefault="00A4223D" w:rsidP="00A4223D">
      <w:r>
        <w:tab/>
      </w:r>
      <w:r>
        <w:tab/>
      </w:r>
      <w:r>
        <w:tab/>
        <w:t>printf("%d ",diff[v]);</w:t>
      </w:r>
    </w:p>
    <w:p w14:paraId="23ADEE1F" w14:textId="77777777" w:rsidR="00A4223D" w:rsidRDefault="00A4223D" w:rsidP="00A4223D">
      <w:r>
        <w:tab/>
        <w:t>}</w:t>
      </w:r>
    </w:p>
    <w:p w14:paraId="6294EF08" w14:textId="77777777" w:rsidR="00A4223D" w:rsidRDefault="00A4223D" w:rsidP="00A4223D">
      <w:r>
        <w:tab/>
        <w:t>return 0;</w:t>
      </w:r>
    </w:p>
    <w:p w14:paraId="19D01F96" w14:textId="06A2E299" w:rsidR="00187B40" w:rsidRDefault="00A4223D" w:rsidP="00A4223D">
      <w:r>
        <w:t>}</w:t>
      </w:r>
      <w:r w:rsidR="00187B40">
        <w:rPr>
          <w:rFonts w:hint="eastAsia"/>
        </w:rPr>
        <w:t>39</w:t>
      </w:r>
      <w:r w:rsidR="00187B40">
        <w:rPr>
          <w:rFonts w:hint="eastAsia"/>
        </w:rPr>
        <w:t>、</w:t>
      </w:r>
      <w:r w:rsidR="00187B40">
        <w:t>1</w:t>
      </w:r>
      <w:r w:rsidR="00187B40">
        <w:rPr>
          <w:rFonts w:hint="eastAsia"/>
        </w:rPr>
        <w:t>处填（</w:t>
      </w:r>
      <w:r w:rsidR="00187B40">
        <w:rPr>
          <w:rFonts w:hint="eastAsia"/>
        </w:rPr>
        <w:t xml:space="preserve"> </w:t>
      </w:r>
      <w:r w:rsidR="00187B40">
        <w:rPr>
          <w:rFonts w:hint="eastAsia"/>
        </w:rPr>
        <w:t>）。</w:t>
      </w:r>
      <w:r w:rsidR="00861C6F">
        <w:rPr>
          <w:rFonts w:hint="eastAsia"/>
        </w:rPr>
        <w:t>B</w:t>
      </w:r>
    </w:p>
    <w:p w14:paraId="60588E6A" w14:textId="6D645172" w:rsidR="00187B40" w:rsidRPr="00861C6F" w:rsidRDefault="00187B40" w:rsidP="00187B40">
      <w:pPr>
        <w:pStyle w:val="a7"/>
        <w:ind w:left="360" w:firstLineChars="0" w:firstLine="0"/>
      </w:pPr>
      <w:r w:rsidRPr="00861C6F">
        <w:tab/>
        <w:t>A</w:t>
      </w:r>
      <w:r w:rsidRPr="00861C6F">
        <w:rPr>
          <w:rFonts w:hint="eastAsia"/>
        </w:rPr>
        <w:t>．</w:t>
      </w:r>
      <w:r w:rsidR="00EB695E">
        <w:rPr>
          <w:rFonts w:hint="eastAsia"/>
        </w:rPr>
        <w:t>0</w:t>
      </w:r>
      <w:r w:rsidRPr="00861C6F">
        <w:t xml:space="preserve">  B</w:t>
      </w:r>
      <w:r w:rsidRPr="00861C6F">
        <w:rPr>
          <w:rFonts w:hint="eastAsia"/>
        </w:rPr>
        <w:t>．</w:t>
      </w:r>
      <w:r w:rsidR="00EB695E">
        <w:t>anc[anc[now][i-1]][i-1]</w:t>
      </w:r>
    </w:p>
    <w:p w14:paraId="405C58F1" w14:textId="1FF1AF34" w:rsidR="00187B40" w:rsidRPr="00861C6F" w:rsidRDefault="00187B40" w:rsidP="00187B40">
      <w:pPr>
        <w:ind w:left="425"/>
      </w:pPr>
      <w:r w:rsidRPr="00861C6F">
        <w:t xml:space="preserve">C.  </w:t>
      </w:r>
      <w:r w:rsidR="00EB695E">
        <w:rPr>
          <w:rFonts w:hint="eastAsia"/>
        </w:rPr>
        <w:t>1</w:t>
      </w:r>
      <w:r w:rsidRPr="00861C6F">
        <w:t xml:space="preserve">  D</w:t>
      </w:r>
      <w:r w:rsidRPr="00861C6F">
        <w:rPr>
          <w:rFonts w:hint="eastAsia"/>
        </w:rPr>
        <w:t>．</w:t>
      </w:r>
      <w:r w:rsidR="00EB695E">
        <w:t>anc[now][i]</w:t>
      </w:r>
      <w:r w:rsidR="00EB695E">
        <w:rPr>
          <w:rFonts w:hint="eastAsia"/>
        </w:rPr>
        <w:t>+</w:t>
      </w:r>
      <w:r w:rsidR="00EB695E">
        <w:t>anc[now][i-1]</w:t>
      </w:r>
    </w:p>
    <w:p w14:paraId="31CCE6A0" w14:textId="54350415" w:rsidR="00187B40" w:rsidRDefault="00187B40" w:rsidP="00187B40">
      <w:r>
        <w:rPr>
          <w:rFonts w:hint="eastAsia"/>
        </w:rPr>
        <w:t>40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9B54FD">
        <w:rPr>
          <w:rFonts w:hint="eastAsia"/>
        </w:rPr>
        <w:t>D</w:t>
      </w:r>
    </w:p>
    <w:p w14:paraId="1CB85022" w14:textId="2BFB6F84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9B54FD">
        <w:t>lg[depth[a]-depth[b]]-1</w:t>
      </w:r>
      <w:r>
        <w:t xml:space="preserve">  B</w:t>
      </w:r>
      <w:r>
        <w:rPr>
          <w:rFonts w:hint="eastAsia"/>
        </w:rPr>
        <w:t>．</w:t>
      </w:r>
      <w:r w:rsidR="009B54FD">
        <w:t>depth[a]-depth[b]-1</w:t>
      </w:r>
    </w:p>
    <w:p w14:paraId="65E6F12E" w14:textId="47B21C8F" w:rsidR="00187B40" w:rsidRDefault="00187B40" w:rsidP="00187B40">
      <w:pPr>
        <w:ind w:left="425"/>
      </w:pPr>
      <w:r>
        <w:t xml:space="preserve">C. </w:t>
      </w:r>
      <w:r w:rsidR="009B54FD">
        <w:t>depth[a]-depth[b]-1</w:t>
      </w:r>
      <w:r>
        <w:t xml:space="preserve"> </w:t>
      </w:r>
      <w:r w:rsidR="002B669F">
        <w:t xml:space="preserve"> </w:t>
      </w:r>
      <w:r>
        <w:t>D</w:t>
      </w:r>
      <w:r>
        <w:rPr>
          <w:rFonts w:hint="eastAsia"/>
        </w:rPr>
        <w:t>．</w:t>
      </w:r>
      <w:r w:rsidR="009B54FD">
        <w:t>anc[a][lg[depth[a]-depth[b]]-1]</w:t>
      </w:r>
    </w:p>
    <w:p w14:paraId="67BF60D4" w14:textId="08CEBC43" w:rsidR="00187B40" w:rsidRDefault="00187B40" w:rsidP="00187B40">
      <w:r>
        <w:rPr>
          <w:rFonts w:hint="eastAsia"/>
        </w:rPr>
        <w:t>41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D</w:t>
      </w:r>
    </w:p>
    <w:p w14:paraId="33F28D2B" w14:textId="6D73BF0C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9B54FD">
        <w:t>depth[a]</w:t>
      </w:r>
      <w:r>
        <w:t xml:space="preserve"> </w:t>
      </w:r>
      <w:r w:rsidR="005B618A">
        <w:t xml:space="preserve"> </w:t>
      </w:r>
      <w:r>
        <w:t>B</w:t>
      </w:r>
      <w:r>
        <w:rPr>
          <w:rFonts w:hint="eastAsia"/>
        </w:rPr>
        <w:t>．</w:t>
      </w:r>
      <w:r w:rsidR="009B54FD">
        <w:t>depth[a]-1</w:t>
      </w:r>
    </w:p>
    <w:p w14:paraId="7B1E7087" w14:textId="7584EF04" w:rsidR="00187B40" w:rsidRDefault="00187B40" w:rsidP="00187B40">
      <w:pPr>
        <w:ind w:left="425"/>
      </w:pPr>
      <w:r>
        <w:t xml:space="preserve">C. </w:t>
      </w:r>
      <w:r w:rsidR="009B54FD">
        <w:t>lg[depth[a]</w:t>
      </w:r>
      <w:r w:rsidR="009B54FD">
        <w:rPr>
          <w:rFonts w:hint="eastAsia"/>
        </w:rPr>
        <w:t>]</w:t>
      </w:r>
      <w:r>
        <w:t xml:space="preserve">  </w:t>
      </w:r>
      <w:r w:rsidR="009B54FD">
        <w:t xml:space="preserve"> </w:t>
      </w:r>
      <w:r>
        <w:t>D</w:t>
      </w:r>
      <w:r>
        <w:rPr>
          <w:rFonts w:hint="eastAsia"/>
        </w:rPr>
        <w:t>．</w:t>
      </w:r>
      <w:r w:rsidR="009B54FD">
        <w:t>lg[depth[a]]-1</w:t>
      </w:r>
    </w:p>
    <w:p w14:paraId="59CFD6F0" w14:textId="42D44009" w:rsidR="00187B40" w:rsidRDefault="00187B40" w:rsidP="00187B40">
      <w:r>
        <w:rPr>
          <w:rFonts w:hint="eastAsia"/>
        </w:rPr>
        <w:t>42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2E3E42">
        <w:t>C</w:t>
      </w:r>
    </w:p>
    <w:p w14:paraId="1575A49C" w14:textId="2568F0E8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9B54FD">
        <w:rPr>
          <w:rFonts w:hint="eastAsia"/>
        </w:rPr>
        <w:t>1</w:t>
      </w:r>
      <w:r>
        <w:t xml:space="preserve">  B</w:t>
      </w:r>
      <w:r>
        <w:rPr>
          <w:rFonts w:hint="eastAsia"/>
        </w:rPr>
        <w:t>．</w:t>
      </w:r>
      <w:r w:rsidR="009B54FD">
        <w:t>anc[</w:t>
      </w:r>
      <w:r w:rsidR="009B54FD">
        <w:rPr>
          <w:rFonts w:hint="eastAsia"/>
        </w:rPr>
        <w:t>depth</w:t>
      </w:r>
      <w:r w:rsidR="009B54FD">
        <w:t>[a]][0]</w:t>
      </w:r>
    </w:p>
    <w:p w14:paraId="5D38ABF8" w14:textId="0AA4E59C" w:rsidR="00187B40" w:rsidRDefault="00187B40" w:rsidP="00187B40">
      <w:pPr>
        <w:ind w:left="425"/>
      </w:pPr>
      <w:r>
        <w:t xml:space="preserve">C. </w:t>
      </w:r>
      <w:r w:rsidR="009B54FD">
        <w:t>anc[a][0]</w:t>
      </w:r>
      <w:r>
        <w:t xml:space="preserve"> </w:t>
      </w:r>
      <w:r w:rsidR="002E3E42">
        <w:t xml:space="preserve"> </w:t>
      </w:r>
      <w:r>
        <w:t>D</w:t>
      </w:r>
      <w:r>
        <w:rPr>
          <w:rFonts w:hint="eastAsia"/>
        </w:rPr>
        <w:t>．</w:t>
      </w:r>
      <w:r w:rsidR="009B54FD">
        <w:t>anc[depth[a]][</w:t>
      </w:r>
      <w:r w:rsidR="009B54FD" w:rsidRPr="009B54FD">
        <w:t xml:space="preserve"> </w:t>
      </w:r>
      <w:r w:rsidR="009B54FD">
        <w:t>depth[</w:t>
      </w:r>
      <w:r w:rsidR="009B54FD">
        <w:rPr>
          <w:rFonts w:hint="eastAsia"/>
        </w:rPr>
        <w:t>b</w:t>
      </w:r>
      <w:r w:rsidR="009B54FD">
        <w:t>]]</w:t>
      </w:r>
    </w:p>
    <w:p w14:paraId="622A24E1" w14:textId="0F2FAD1D" w:rsidR="00187B40" w:rsidRDefault="00187B40" w:rsidP="00187B40">
      <w:r>
        <w:rPr>
          <w:rFonts w:hint="eastAsia"/>
        </w:rPr>
        <w:t>43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6D5745">
        <w:t>C</w:t>
      </w:r>
    </w:p>
    <w:p w14:paraId="05D5B923" w14:textId="1572191F" w:rsidR="00187B40" w:rsidRDefault="00187B40" w:rsidP="00187B40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.</w:t>
      </w:r>
      <w:r>
        <w:t xml:space="preserve"> </w:t>
      </w:r>
      <w:r w:rsidR="006D5745">
        <w:t>diff[lca(u,v)]-=1</w:t>
      </w:r>
      <w:r>
        <w:t xml:space="preserve">  B</w:t>
      </w:r>
      <w:r>
        <w:rPr>
          <w:rFonts w:hint="eastAsia"/>
        </w:rPr>
        <w:t>．</w:t>
      </w:r>
      <w:r w:rsidR="006D5745">
        <w:t>diff[lca(u+1,v-1)]-=1</w:t>
      </w:r>
    </w:p>
    <w:p w14:paraId="732C2EAE" w14:textId="072DDCE4" w:rsidR="00187B40" w:rsidRDefault="00187B40" w:rsidP="00187B40">
      <w:pPr>
        <w:ind w:left="425"/>
      </w:pPr>
      <w:r>
        <w:t>C.</w:t>
      </w:r>
      <w:r w:rsidRPr="00054973">
        <w:t xml:space="preserve"> </w:t>
      </w:r>
      <w:r w:rsidR="006D5745">
        <w:t>diff[lca(u,v)]-=2</w:t>
      </w:r>
      <w:r>
        <w:t xml:space="preserve">  D</w:t>
      </w:r>
      <w:r>
        <w:rPr>
          <w:rFonts w:hint="eastAsia"/>
        </w:rPr>
        <w:t>．</w:t>
      </w:r>
      <w:r w:rsidR="006D5745">
        <w:t>diff[lca(u+1,v-1)]-=2</w:t>
      </w:r>
      <w:r>
        <w:t xml:space="preserve"> </w:t>
      </w:r>
    </w:p>
    <w:p w14:paraId="3E533975" w14:textId="77777777" w:rsidR="00187B40" w:rsidRPr="00265487" w:rsidRDefault="00187B40" w:rsidP="00187B40"/>
    <w:sectPr w:rsidR="00187B40" w:rsidRPr="0026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6F28" w14:textId="77777777" w:rsidR="00003ACE" w:rsidRDefault="00003ACE" w:rsidP="00ED0372">
      <w:r>
        <w:separator/>
      </w:r>
    </w:p>
  </w:endnote>
  <w:endnote w:type="continuationSeparator" w:id="0">
    <w:p w14:paraId="6385987D" w14:textId="77777777" w:rsidR="00003ACE" w:rsidRDefault="00003ACE" w:rsidP="00ED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FB928" w14:textId="77777777" w:rsidR="00003ACE" w:rsidRDefault="00003ACE" w:rsidP="00ED0372">
      <w:r>
        <w:separator/>
      </w:r>
    </w:p>
  </w:footnote>
  <w:footnote w:type="continuationSeparator" w:id="0">
    <w:p w14:paraId="00294BD8" w14:textId="77777777" w:rsidR="00003ACE" w:rsidRDefault="00003ACE" w:rsidP="00ED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B11C22"/>
    <w:multiLevelType w:val="singleLevel"/>
    <w:tmpl w:val="B0B11C22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D13893EC"/>
    <w:multiLevelType w:val="singleLevel"/>
    <w:tmpl w:val="D13893EC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B0B0AFA"/>
    <w:multiLevelType w:val="hybridMultilevel"/>
    <w:tmpl w:val="C8888AB8"/>
    <w:lvl w:ilvl="0" w:tplc="D672738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36EE8"/>
    <w:multiLevelType w:val="hybridMultilevel"/>
    <w:tmpl w:val="206E7CEA"/>
    <w:lvl w:ilvl="0" w:tplc="97D67FB0">
      <w:start w:val="1"/>
      <w:numFmt w:val="upperLetter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850A3C"/>
    <w:rsid w:val="000013EC"/>
    <w:rsid w:val="00003ACE"/>
    <w:rsid w:val="000049D3"/>
    <w:rsid w:val="0002300E"/>
    <w:rsid w:val="0002611E"/>
    <w:rsid w:val="00054973"/>
    <w:rsid w:val="00083D89"/>
    <w:rsid w:val="00083F0D"/>
    <w:rsid w:val="000C46EA"/>
    <w:rsid w:val="000F19F5"/>
    <w:rsid w:val="0011414D"/>
    <w:rsid w:val="00127E98"/>
    <w:rsid w:val="00131AC1"/>
    <w:rsid w:val="001347F2"/>
    <w:rsid w:val="00137395"/>
    <w:rsid w:val="001464B8"/>
    <w:rsid w:val="00162B90"/>
    <w:rsid w:val="00175D71"/>
    <w:rsid w:val="00187B40"/>
    <w:rsid w:val="001B2C24"/>
    <w:rsid w:val="001C0951"/>
    <w:rsid w:val="001F418E"/>
    <w:rsid w:val="00223CBC"/>
    <w:rsid w:val="002246E6"/>
    <w:rsid w:val="00247F66"/>
    <w:rsid w:val="002627E6"/>
    <w:rsid w:val="00265487"/>
    <w:rsid w:val="002912DB"/>
    <w:rsid w:val="002A2B70"/>
    <w:rsid w:val="002B669F"/>
    <w:rsid w:val="002E3E42"/>
    <w:rsid w:val="002F180C"/>
    <w:rsid w:val="00310706"/>
    <w:rsid w:val="00321101"/>
    <w:rsid w:val="00324250"/>
    <w:rsid w:val="003254EF"/>
    <w:rsid w:val="00346654"/>
    <w:rsid w:val="003779BC"/>
    <w:rsid w:val="003B199C"/>
    <w:rsid w:val="003B3574"/>
    <w:rsid w:val="00435530"/>
    <w:rsid w:val="004429DD"/>
    <w:rsid w:val="00447A3B"/>
    <w:rsid w:val="004672F1"/>
    <w:rsid w:val="00482DE8"/>
    <w:rsid w:val="004B662D"/>
    <w:rsid w:val="004B6F2C"/>
    <w:rsid w:val="004E1E10"/>
    <w:rsid w:val="004F2456"/>
    <w:rsid w:val="00513A23"/>
    <w:rsid w:val="005349B9"/>
    <w:rsid w:val="0059685A"/>
    <w:rsid w:val="005B618A"/>
    <w:rsid w:val="005D1EDB"/>
    <w:rsid w:val="005D28FD"/>
    <w:rsid w:val="005F185B"/>
    <w:rsid w:val="006033AC"/>
    <w:rsid w:val="006778E5"/>
    <w:rsid w:val="006D5745"/>
    <w:rsid w:val="006F06A4"/>
    <w:rsid w:val="00704D32"/>
    <w:rsid w:val="00740E18"/>
    <w:rsid w:val="00747403"/>
    <w:rsid w:val="00767E60"/>
    <w:rsid w:val="00785DBC"/>
    <w:rsid w:val="0079725C"/>
    <w:rsid w:val="007A7EF0"/>
    <w:rsid w:val="00812D07"/>
    <w:rsid w:val="008476DB"/>
    <w:rsid w:val="008617A3"/>
    <w:rsid w:val="00861C6F"/>
    <w:rsid w:val="00872AF8"/>
    <w:rsid w:val="00882338"/>
    <w:rsid w:val="00890521"/>
    <w:rsid w:val="008A23BF"/>
    <w:rsid w:val="008E1EF7"/>
    <w:rsid w:val="008E32ED"/>
    <w:rsid w:val="0090176A"/>
    <w:rsid w:val="00977315"/>
    <w:rsid w:val="00985CA8"/>
    <w:rsid w:val="00990B83"/>
    <w:rsid w:val="009B54FD"/>
    <w:rsid w:val="009C5113"/>
    <w:rsid w:val="009C6306"/>
    <w:rsid w:val="009D7C03"/>
    <w:rsid w:val="009E0951"/>
    <w:rsid w:val="00A27D55"/>
    <w:rsid w:val="00A4031F"/>
    <w:rsid w:val="00A4223D"/>
    <w:rsid w:val="00A422C4"/>
    <w:rsid w:val="00A64F00"/>
    <w:rsid w:val="00AF0F7A"/>
    <w:rsid w:val="00AF5BD0"/>
    <w:rsid w:val="00B140A7"/>
    <w:rsid w:val="00B165FA"/>
    <w:rsid w:val="00B269EA"/>
    <w:rsid w:val="00B33231"/>
    <w:rsid w:val="00B8295C"/>
    <w:rsid w:val="00B83CDF"/>
    <w:rsid w:val="00BA4586"/>
    <w:rsid w:val="00BC6C0F"/>
    <w:rsid w:val="00BD39CD"/>
    <w:rsid w:val="00BD4E9B"/>
    <w:rsid w:val="00BE5B32"/>
    <w:rsid w:val="00BF5795"/>
    <w:rsid w:val="00C03D79"/>
    <w:rsid w:val="00C06BF7"/>
    <w:rsid w:val="00C168A6"/>
    <w:rsid w:val="00C1771C"/>
    <w:rsid w:val="00C2267D"/>
    <w:rsid w:val="00C309EE"/>
    <w:rsid w:val="00C737CE"/>
    <w:rsid w:val="00C73F38"/>
    <w:rsid w:val="00CB5454"/>
    <w:rsid w:val="00CC27AC"/>
    <w:rsid w:val="00CD47BD"/>
    <w:rsid w:val="00CF159D"/>
    <w:rsid w:val="00CF2143"/>
    <w:rsid w:val="00D46116"/>
    <w:rsid w:val="00D5768E"/>
    <w:rsid w:val="00D7436C"/>
    <w:rsid w:val="00DA20F6"/>
    <w:rsid w:val="00DC0B77"/>
    <w:rsid w:val="00DF4462"/>
    <w:rsid w:val="00E27FD3"/>
    <w:rsid w:val="00E54FD1"/>
    <w:rsid w:val="00E66191"/>
    <w:rsid w:val="00E933CF"/>
    <w:rsid w:val="00EB695E"/>
    <w:rsid w:val="00ED0372"/>
    <w:rsid w:val="00ED3B24"/>
    <w:rsid w:val="00EE0CAB"/>
    <w:rsid w:val="00EE5E2C"/>
    <w:rsid w:val="00EF7B4C"/>
    <w:rsid w:val="00F245F2"/>
    <w:rsid w:val="00F2543C"/>
    <w:rsid w:val="00F45E8C"/>
    <w:rsid w:val="00F5184B"/>
    <w:rsid w:val="00F54AB6"/>
    <w:rsid w:val="00F57382"/>
    <w:rsid w:val="00F64BA6"/>
    <w:rsid w:val="00F66332"/>
    <w:rsid w:val="00F8619A"/>
    <w:rsid w:val="00F94453"/>
    <w:rsid w:val="165B5942"/>
    <w:rsid w:val="204F4996"/>
    <w:rsid w:val="21134A44"/>
    <w:rsid w:val="22850A3C"/>
    <w:rsid w:val="247A345F"/>
    <w:rsid w:val="30AF53B8"/>
    <w:rsid w:val="339E0F45"/>
    <w:rsid w:val="3A1D00E9"/>
    <w:rsid w:val="4AEA0055"/>
    <w:rsid w:val="4B4367E7"/>
    <w:rsid w:val="52F32A23"/>
    <w:rsid w:val="60FC4513"/>
    <w:rsid w:val="6BF755A2"/>
    <w:rsid w:val="6D535020"/>
    <w:rsid w:val="771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CEE5B"/>
  <w15:docId w15:val="{EB5D6545-29A1-4323-B6ED-9C4841FD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03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D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03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CF159D"/>
    <w:pPr>
      <w:ind w:firstLineChars="200" w:firstLine="420"/>
    </w:pPr>
  </w:style>
  <w:style w:type="character" w:styleId="a8">
    <w:name w:val="Strong"/>
    <w:basedOn w:val="a0"/>
    <w:uiPriority w:val="22"/>
    <w:qFormat/>
    <w:rsid w:val="000F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1702</TotalTime>
  <Pages>11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Bang</cp:lastModifiedBy>
  <cp:revision>122</cp:revision>
  <dcterms:created xsi:type="dcterms:W3CDTF">2018-09-26T01:28:00Z</dcterms:created>
  <dcterms:modified xsi:type="dcterms:W3CDTF">2020-10-08T13:02:00Z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